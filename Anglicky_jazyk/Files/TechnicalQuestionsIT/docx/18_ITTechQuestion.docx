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534F5" w14:textId="77777777" w:rsidR="005A026F" w:rsidRPr="005A026F" w:rsidRDefault="005A026F" w:rsidP="003E6FF2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tbl>
      <w:tblPr>
        <w:tblStyle w:val="TableGrid"/>
        <w:tblpPr w:leftFromText="180" w:rightFromText="180" w:vertAnchor="text" w:horzAnchor="margin" w:tblpY="16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2B2174" w:rsidRPr="005A026F" w14:paraId="7982C0DA" w14:textId="77777777" w:rsidTr="002B2174">
        <w:tc>
          <w:tcPr>
            <w:tcW w:w="10485" w:type="dxa"/>
          </w:tcPr>
          <w:p w14:paraId="66F5A9DF" w14:textId="5963A578" w:rsidR="002B2174" w:rsidRPr="003E6FF2" w:rsidRDefault="002B2174" w:rsidP="002B2174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color w:val="4472C4" w:themeColor="accent5"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 xml:space="preserve">TWO                             </w:t>
            </w:r>
            <w:r w:rsidR="002F720D">
              <w:rPr>
                <w:b/>
                <w:sz w:val="28"/>
                <w:lang w:val="en-GB"/>
              </w:rPr>
              <w:t>Information Technology</w:t>
            </w:r>
            <w:r>
              <w:rPr>
                <w:b/>
                <w:sz w:val="28"/>
                <w:lang w:val="en-GB"/>
              </w:rPr>
              <w:t xml:space="preserve"> Technical Question</w:t>
            </w:r>
            <w:r w:rsidR="003E6FF2">
              <w:rPr>
                <w:b/>
                <w:sz w:val="28"/>
                <w:lang w:val="en-GB"/>
              </w:rPr>
              <w:t xml:space="preserve">                    </w:t>
            </w:r>
            <w:r w:rsidR="003E6FF2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31E09F90" w14:textId="77777777" w:rsidR="005A026F" w:rsidRPr="005A026F" w:rsidRDefault="005A026F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115621CB" w14:textId="07044A93" w:rsidR="005A026F" w:rsidRDefault="005A026F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56E9D5D" w14:textId="77777777" w:rsidR="001C3BF0" w:rsidRDefault="001C3BF0" w:rsidP="001C3BF0">
      <w:pPr>
        <w:tabs>
          <w:tab w:val="left" w:pos="5670"/>
          <w:tab w:val="right" w:pos="9072"/>
        </w:tabs>
        <w:spacing w:after="0" w:line="276" w:lineRule="auto"/>
        <w:ind w:left="720"/>
        <w:rPr>
          <w:sz w:val="24"/>
        </w:rPr>
      </w:pPr>
      <w:bookmarkStart w:id="0" w:name="_Hlk187313092"/>
      <w:bookmarkStart w:id="1" w:name="_Hlk187521266"/>
      <w:r>
        <w:rPr>
          <w:sz w:val="24"/>
          <w:lang w:val="en-GB"/>
        </w:rPr>
        <w:t>In this part of the exam, you will talk about</w:t>
      </w:r>
      <w:r>
        <w:rPr>
          <w:sz w:val="32"/>
          <w:szCs w:val="32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C3BF0">
        <w:rPr>
          <w:b/>
          <w:bCs/>
          <w:sz w:val="24"/>
        </w:rPr>
        <w:t>Advantages</w:t>
      </w:r>
      <w:proofErr w:type="spellEnd"/>
      <w:r w:rsidRPr="001C3BF0">
        <w:rPr>
          <w:b/>
          <w:bCs/>
          <w:sz w:val="24"/>
        </w:rPr>
        <w:t xml:space="preserve"> &amp; </w:t>
      </w:r>
      <w:proofErr w:type="spellStart"/>
      <w:r w:rsidRPr="001C3BF0">
        <w:rPr>
          <w:b/>
          <w:bCs/>
          <w:sz w:val="24"/>
        </w:rPr>
        <w:t>Disadvantages</w:t>
      </w:r>
      <w:proofErr w:type="spellEnd"/>
      <w:r w:rsidRPr="001C3BF0">
        <w:rPr>
          <w:b/>
          <w:bCs/>
          <w:sz w:val="24"/>
        </w:rPr>
        <w:t xml:space="preserve"> </w:t>
      </w:r>
      <w:proofErr w:type="spellStart"/>
      <w:r w:rsidRPr="001C3BF0">
        <w:rPr>
          <w:b/>
          <w:bCs/>
          <w:sz w:val="24"/>
        </w:rPr>
        <w:t>of</w:t>
      </w:r>
      <w:proofErr w:type="spellEnd"/>
      <w:r w:rsidRPr="001C3BF0">
        <w:rPr>
          <w:b/>
          <w:bCs/>
          <w:sz w:val="24"/>
        </w:rPr>
        <w:t xml:space="preserve"> </w:t>
      </w:r>
      <w:proofErr w:type="spellStart"/>
      <w:r w:rsidRPr="001C3BF0">
        <w:rPr>
          <w:b/>
          <w:bCs/>
          <w:sz w:val="24"/>
        </w:rPr>
        <w:t>the</w:t>
      </w:r>
      <w:proofErr w:type="spellEnd"/>
      <w:r w:rsidRPr="001C3BF0">
        <w:rPr>
          <w:b/>
          <w:bCs/>
          <w:sz w:val="24"/>
        </w:rPr>
        <w:t xml:space="preserve"> Internet</w:t>
      </w:r>
      <w:r>
        <w:rPr>
          <w:sz w:val="24"/>
        </w:rPr>
        <w:t xml:space="preserve">. </w:t>
      </w:r>
    </w:p>
    <w:p w14:paraId="2875974A" w14:textId="07924EEE" w:rsidR="00FA33DD" w:rsidRDefault="001C3BF0" w:rsidP="00A41DA5">
      <w:pPr>
        <w:tabs>
          <w:tab w:val="left" w:pos="5670"/>
          <w:tab w:val="right" w:pos="9072"/>
        </w:tabs>
        <w:spacing w:after="0" w:line="276" w:lineRule="auto"/>
        <w:ind w:left="720"/>
        <w:rPr>
          <w:sz w:val="24"/>
          <w:lang w:val="en-GB"/>
        </w:rPr>
      </w:pPr>
      <w:r w:rsidRPr="001C3BF0">
        <w:rPr>
          <w:sz w:val="24"/>
          <w:lang w:val="en-GB"/>
        </w:rPr>
        <w:t>The following ideas will help you.</w:t>
      </w:r>
      <w:r w:rsidR="00A954CD">
        <w:rPr>
          <w:sz w:val="24"/>
          <w:lang w:val="en-GB"/>
        </w:rPr>
        <w:t xml:space="preserve"> What other ideas would you add?</w:t>
      </w:r>
    </w:p>
    <w:p w14:paraId="70D0D982" w14:textId="77777777" w:rsidR="00A41DA5" w:rsidRPr="00A41DA5" w:rsidRDefault="00A41DA5" w:rsidP="00A41DA5">
      <w:pPr>
        <w:pStyle w:val="ListParagraph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A41DA5">
        <w:rPr>
          <w:sz w:val="24"/>
          <w:lang w:val="en-GB"/>
        </w:rPr>
        <w:t>Access to Information</w:t>
      </w:r>
    </w:p>
    <w:p w14:paraId="7458D6BD" w14:textId="77777777" w:rsidR="00A41DA5" w:rsidRPr="00A41DA5" w:rsidRDefault="00A41DA5" w:rsidP="00A41DA5">
      <w:pPr>
        <w:pStyle w:val="ListParagraph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A41DA5">
        <w:rPr>
          <w:sz w:val="24"/>
          <w:lang w:val="en-GB"/>
        </w:rPr>
        <w:t>Entertainment</w:t>
      </w:r>
    </w:p>
    <w:p w14:paraId="0C0C10BD" w14:textId="77777777" w:rsidR="00A41DA5" w:rsidRPr="00A41DA5" w:rsidRDefault="00A41DA5" w:rsidP="00A41DA5">
      <w:pPr>
        <w:pStyle w:val="ListParagraph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A41DA5">
        <w:rPr>
          <w:sz w:val="24"/>
          <w:lang w:val="en-GB"/>
        </w:rPr>
        <w:t>Impact on Social Skills</w:t>
      </w:r>
    </w:p>
    <w:p w14:paraId="5E19F46C" w14:textId="47E3DFC3" w:rsidR="00A41DA5" w:rsidRPr="00A41DA5" w:rsidRDefault="00A41DA5" w:rsidP="00A41DA5">
      <w:pPr>
        <w:pStyle w:val="ListParagraph"/>
        <w:numPr>
          <w:ilvl w:val="0"/>
          <w:numId w:val="8"/>
        </w:num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 w:rsidRPr="00A41DA5">
        <w:rPr>
          <w:sz w:val="24"/>
          <w:lang w:val="en-GB"/>
        </w:rPr>
        <w:t>Addiction</w:t>
      </w:r>
    </w:p>
    <w:bookmarkEnd w:id="1"/>
    <w:p w14:paraId="305B315A" w14:textId="77777777" w:rsidR="005A026F" w:rsidRDefault="005A026F" w:rsidP="005A026F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bookmarkEnd w:id="0"/>
    <w:p w14:paraId="7273FE9D" w14:textId="77777777" w:rsidR="00FA33DD" w:rsidRDefault="00FA33D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64F7D6E" w14:textId="77777777" w:rsidR="00633718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F90B6" wp14:editId="438F6F35">
                <wp:simplePos x="0" y="0"/>
                <wp:positionH relativeFrom="column">
                  <wp:posOffset>209550</wp:posOffset>
                </wp:positionH>
                <wp:positionV relativeFrom="paragraph">
                  <wp:posOffset>10795</wp:posOffset>
                </wp:positionV>
                <wp:extent cx="504825" cy="295275"/>
                <wp:effectExtent l="0" t="0" r="28575" b="28575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97078" w14:textId="77777777" w:rsidR="00A4164D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F90B6" id="_x0000_t202" coordsize="21600,21600" o:spt="202" path="m,l,21600r21600,l21600,xe">
                <v:stroke joinstyle="miter"/>
                <v:path gradientshapeok="t" o:connecttype="rect"/>
              </v:shapetype>
              <v:shape id="Textové pole 9" o:spid="_x0000_s1026" type="#_x0000_t202" style="position:absolute;margin-left:16.5pt;margin-top:.85pt;width:39.75pt;height:2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" fillcolor="white [3201]" strokeweight=".5pt">
                <v:textbox>
                  <w:txbxContent>
                    <w:p w14:paraId="37397078" w14:textId="77777777" w:rsidR="00A4164D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1CF7" wp14:editId="5E17A1EB">
                <wp:simplePos x="0" y="0"/>
                <wp:positionH relativeFrom="column">
                  <wp:posOffset>1209675</wp:posOffset>
                </wp:positionH>
                <wp:positionV relativeFrom="paragraph">
                  <wp:posOffset>10795</wp:posOffset>
                </wp:positionV>
                <wp:extent cx="4133850" cy="2371725"/>
                <wp:effectExtent l="0" t="0" r="19050" b="28575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10C7F" w14:textId="309DE36A" w:rsidR="00A4164D" w:rsidRDefault="00E24705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2A2796" wp14:editId="719A02F6">
                                  <wp:extent cx="2987676" cy="2237873"/>
                                  <wp:effectExtent l="0" t="0" r="3175" b="0"/>
                                  <wp:docPr id="1755639572" name="Picture 12" descr="A group of hands with different icons from string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5639572" name="Picture 12" descr="A group of hands with different icons from string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9427" cy="2269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1CF7" id="Textové pole 10" o:spid="_x0000_s1027" type="#_x0000_t202" style="position:absolute;margin-left:95.25pt;margin-top:.85pt;width:325.5pt;height:18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" fillcolor="white [3201]" strokeweight=".5pt">
                <v:textbox>
                  <w:txbxContent>
                    <w:p w14:paraId="5C110C7F" w14:textId="309DE36A" w:rsidR="00A4164D" w:rsidRDefault="00E24705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42A2796" wp14:editId="719A02F6">
                            <wp:extent cx="2987676" cy="2237873"/>
                            <wp:effectExtent l="0" t="0" r="3175" b="0"/>
                            <wp:docPr id="1755639572" name="Picture 12" descr="A group of hands with different icons from string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5639572" name="Picture 12" descr="A group of hands with different icons from strings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9427" cy="2269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8BAAA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1E52E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D60703F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7BED71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F4D40CE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1BBD6F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3E3250B7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B4F62E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F9243BD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93D5AE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1D49D44" w14:textId="377BCEC1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4A21BA2" w14:textId="4B2076D6" w:rsidR="00A4164D" w:rsidRDefault="00844880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65B16E" wp14:editId="653654BC">
                <wp:simplePos x="0" y="0"/>
                <wp:positionH relativeFrom="column">
                  <wp:posOffset>1190625</wp:posOffset>
                </wp:positionH>
                <wp:positionV relativeFrom="paragraph">
                  <wp:posOffset>5715</wp:posOffset>
                </wp:positionV>
                <wp:extent cx="4133850" cy="2371725"/>
                <wp:effectExtent l="0" t="0" r="1905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D6303" w14:textId="64CA14FC" w:rsidR="00844880" w:rsidRDefault="00E24705" w:rsidP="00FA33D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93F05F" wp14:editId="2AA4BA0A">
                                  <wp:extent cx="3411220" cy="2273935"/>
                                  <wp:effectExtent l="0" t="0" r="0" b="0"/>
                                  <wp:docPr id="807200584" name="Picture 13" descr="A person and child playing video gam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7200584" name="Picture 13" descr="A person and child playing video gam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1220" cy="2273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B16E" id="Textové pole 14" o:spid="_x0000_s1028" type="#_x0000_t202" style="position:absolute;margin-left:93.75pt;margin-top:.45pt;width:325.5pt;height:18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" fillcolor="white [3201]" strokeweight=".5pt">
                <v:textbox>
                  <w:txbxContent>
                    <w:p w14:paraId="05AD6303" w14:textId="64CA14FC" w:rsidR="00844880" w:rsidRDefault="00E24705" w:rsidP="00FA33D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93F05F" wp14:editId="2AA4BA0A">
                            <wp:extent cx="3411220" cy="2273935"/>
                            <wp:effectExtent l="0" t="0" r="0" b="0"/>
                            <wp:docPr id="807200584" name="Picture 13" descr="A person and child playing video gam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07200584" name="Picture 13" descr="A person and child playing video games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1220" cy="2273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2C53A6" wp14:editId="6A91D5D4">
                <wp:simplePos x="0" y="0"/>
                <wp:positionH relativeFrom="column">
                  <wp:posOffset>247650</wp:posOffset>
                </wp:positionH>
                <wp:positionV relativeFrom="paragraph">
                  <wp:posOffset>5715</wp:posOffset>
                </wp:positionV>
                <wp:extent cx="504825" cy="295275"/>
                <wp:effectExtent l="0" t="0" r="28575" b="2857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7D832" w14:textId="77777777" w:rsidR="00844880" w:rsidRPr="00844880" w:rsidRDefault="00844880" w:rsidP="0084488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C53A6" id="Textové pole 13" o:spid="_x0000_s1029" type="#_x0000_t202" style="position:absolute;margin-left:19.5pt;margin-top:.45pt;width:39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" fillcolor="white [3201]" strokeweight=".5pt">
                <v:textbox>
                  <w:txbxContent>
                    <w:p w14:paraId="3687D832" w14:textId="77777777" w:rsidR="00844880" w:rsidRPr="00844880" w:rsidRDefault="00844880" w:rsidP="00844880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A0AFF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52ED3034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705F0B36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93E0C0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C605AA9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782D160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0A70A6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63469935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26708243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45420F6B" w14:textId="77777777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25655DD" w14:textId="0CB7E3EA" w:rsidR="00A4164D" w:rsidRDefault="00A4164D" w:rsidP="00A4164D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1528B889" w14:textId="3B8B0278" w:rsidR="00633718" w:rsidRDefault="00FA33DD" w:rsidP="00FA33DD">
      <w:pPr>
        <w:tabs>
          <w:tab w:val="left" w:pos="1987"/>
        </w:tabs>
        <w:spacing w:after="0" w:line="276" w:lineRule="auto"/>
        <w:rPr>
          <w:sz w:val="24"/>
          <w:lang w:val="en-GB"/>
        </w:rPr>
      </w:pPr>
      <w:r>
        <w:rPr>
          <w:sz w:val="24"/>
          <w:lang w:val="en-GB"/>
        </w:rPr>
        <w:tab/>
      </w:r>
    </w:p>
    <w:p w14:paraId="0BDA96A2" w14:textId="183E5B46" w:rsidR="00F254DD" w:rsidRDefault="00F254DD" w:rsidP="00F254DD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598FD916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7E87F7E8" w14:textId="77777777" w:rsidR="00F22C71" w:rsidRDefault="00F22C71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13E7418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13F89D74" w14:textId="77777777" w:rsidR="000B1F90" w:rsidRDefault="000B1F90" w:rsidP="00F254DD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p w14:paraId="4C296417" w14:textId="32109605" w:rsidR="00571071" w:rsidRDefault="00571071" w:rsidP="002B2174">
      <w:pPr>
        <w:rPr>
          <w:sz w:val="24"/>
          <w:lang w:val="en-GB"/>
        </w:rPr>
        <w:sectPr w:rsidR="00571071" w:rsidSect="00A4164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283" w:gutter="0"/>
          <w:cols w:space="708"/>
          <w:docGrid w:linePitch="360"/>
        </w:sectPr>
      </w:pPr>
    </w:p>
    <w:p w14:paraId="0F1E832B" w14:textId="482123A0" w:rsidR="00571071" w:rsidRDefault="00571071" w:rsidP="00571071">
      <w:pPr>
        <w:rPr>
          <w:sz w:val="10"/>
          <w:lang w:val="en-GB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571071" w:rsidRPr="005A026F" w14:paraId="6A62C5EF" w14:textId="77777777" w:rsidTr="002B2174">
        <w:tc>
          <w:tcPr>
            <w:tcW w:w="10485" w:type="dxa"/>
          </w:tcPr>
          <w:p w14:paraId="209AB6C7" w14:textId="6AE75EDF" w:rsidR="00571071" w:rsidRPr="005A026F" w:rsidRDefault="00571071" w:rsidP="00CC1CE7">
            <w:pPr>
              <w:tabs>
                <w:tab w:val="left" w:pos="5670"/>
                <w:tab w:val="right" w:pos="9072"/>
              </w:tabs>
              <w:spacing w:line="276" w:lineRule="auto"/>
              <w:ind w:firstLine="34"/>
              <w:rPr>
                <w:b/>
                <w:sz w:val="28"/>
                <w:lang w:val="en-GB"/>
              </w:rPr>
            </w:pPr>
            <w:r w:rsidRPr="005A026F">
              <w:rPr>
                <w:b/>
                <w:sz w:val="28"/>
                <w:lang w:val="en-GB"/>
              </w:rPr>
              <w:t xml:space="preserve">PART </w:t>
            </w:r>
            <w:r>
              <w:rPr>
                <w:b/>
                <w:sz w:val="28"/>
                <w:lang w:val="en-GB"/>
              </w:rPr>
              <w:t>TWO</w:t>
            </w:r>
            <w:r w:rsidR="009241AE">
              <w:rPr>
                <w:b/>
                <w:sz w:val="28"/>
                <w:lang w:val="en-GB"/>
              </w:rPr>
              <w:t xml:space="preserve">                  </w:t>
            </w:r>
            <w:r w:rsidR="007213C3">
              <w:rPr>
                <w:b/>
                <w:sz w:val="28"/>
                <w:lang w:val="en-GB"/>
              </w:rPr>
              <w:t xml:space="preserve">Information Technology </w:t>
            </w:r>
            <w:r w:rsidR="009241AE">
              <w:rPr>
                <w:b/>
                <w:sz w:val="28"/>
                <w:lang w:val="en-GB"/>
              </w:rPr>
              <w:t>Technical Question</w:t>
            </w:r>
            <w:r w:rsidR="0014723D">
              <w:rPr>
                <w:b/>
                <w:sz w:val="28"/>
                <w:lang w:val="en-GB"/>
              </w:rPr>
              <w:t xml:space="preserve">                               </w:t>
            </w:r>
            <w:r w:rsidR="0014723D" w:rsidRPr="0014723D">
              <w:rPr>
                <w:b/>
                <w:color w:val="4472C4" w:themeColor="accent5"/>
                <w:sz w:val="28"/>
                <w:lang w:val="en-GB"/>
              </w:rPr>
              <w:t>3 mins</w:t>
            </w:r>
          </w:p>
        </w:tc>
      </w:tr>
    </w:tbl>
    <w:p w14:paraId="6A505343" w14:textId="77777777" w:rsidR="00571071" w:rsidRPr="005A026F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0"/>
          <w:lang w:val="en-GB"/>
        </w:rPr>
      </w:pPr>
    </w:p>
    <w:p w14:paraId="269731B2" w14:textId="5677C533" w:rsidR="00571071" w:rsidRDefault="00571071" w:rsidP="002B2174">
      <w:pPr>
        <w:tabs>
          <w:tab w:val="left" w:pos="5670"/>
          <w:tab w:val="right" w:pos="9072"/>
        </w:tabs>
        <w:spacing w:after="0" w:line="276" w:lineRule="auto"/>
        <w:rPr>
          <w:sz w:val="24"/>
          <w:lang w:val="en-GB"/>
        </w:rPr>
      </w:pPr>
    </w:p>
    <w:p w14:paraId="0017FE33" w14:textId="77777777" w:rsidR="001C3BF0" w:rsidRDefault="00E03E2C" w:rsidP="001C3BF0">
      <w:pPr>
        <w:tabs>
          <w:tab w:val="left" w:pos="5670"/>
          <w:tab w:val="right" w:pos="9072"/>
        </w:tabs>
        <w:spacing w:after="0" w:line="276" w:lineRule="auto"/>
        <w:ind w:left="720"/>
        <w:rPr>
          <w:sz w:val="24"/>
        </w:rPr>
      </w:pPr>
      <w:bookmarkStart w:id="2" w:name="_Hlk189072760"/>
      <w:r>
        <w:rPr>
          <w:sz w:val="24"/>
          <w:lang w:val="en-GB"/>
        </w:rPr>
        <w:t>In th</w:t>
      </w:r>
      <w:r w:rsidR="00A83DF3">
        <w:rPr>
          <w:sz w:val="24"/>
          <w:lang w:val="en-GB"/>
        </w:rPr>
        <w:t>is</w:t>
      </w:r>
      <w:r>
        <w:rPr>
          <w:sz w:val="24"/>
          <w:lang w:val="en-GB"/>
        </w:rPr>
        <w:t xml:space="preserve"> part of the exam, you will talk about</w:t>
      </w:r>
      <w:r w:rsidR="001C3BF0">
        <w:rPr>
          <w:sz w:val="32"/>
          <w:szCs w:val="32"/>
        </w:rPr>
        <w:t xml:space="preserve"> </w:t>
      </w:r>
      <w:proofErr w:type="spellStart"/>
      <w:r w:rsidR="001C3BF0">
        <w:rPr>
          <w:sz w:val="24"/>
          <w:szCs w:val="24"/>
        </w:rPr>
        <w:t>the</w:t>
      </w:r>
      <w:proofErr w:type="spellEnd"/>
      <w:r w:rsidR="001C3BF0">
        <w:rPr>
          <w:sz w:val="24"/>
          <w:szCs w:val="24"/>
        </w:rPr>
        <w:t xml:space="preserve"> </w:t>
      </w:r>
      <w:bookmarkStart w:id="3" w:name="_Hlk189072702"/>
      <w:proofErr w:type="spellStart"/>
      <w:r w:rsidR="001C3BF0" w:rsidRPr="001C3BF0">
        <w:rPr>
          <w:b/>
          <w:bCs/>
          <w:sz w:val="24"/>
        </w:rPr>
        <w:t>Advantages</w:t>
      </w:r>
      <w:proofErr w:type="spellEnd"/>
      <w:r w:rsidR="001C3BF0" w:rsidRPr="001C3BF0">
        <w:rPr>
          <w:b/>
          <w:bCs/>
          <w:sz w:val="24"/>
        </w:rPr>
        <w:t xml:space="preserve"> </w:t>
      </w:r>
      <w:r w:rsidR="001C3BF0" w:rsidRPr="001C3BF0">
        <w:rPr>
          <w:b/>
          <w:bCs/>
          <w:sz w:val="24"/>
        </w:rPr>
        <w:t>&amp;</w:t>
      </w:r>
      <w:r w:rsidR="001C3BF0" w:rsidRPr="001C3BF0">
        <w:rPr>
          <w:b/>
          <w:bCs/>
          <w:sz w:val="24"/>
        </w:rPr>
        <w:t xml:space="preserve"> </w:t>
      </w:r>
      <w:proofErr w:type="spellStart"/>
      <w:r w:rsidR="001C3BF0" w:rsidRPr="001C3BF0">
        <w:rPr>
          <w:b/>
          <w:bCs/>
          <w:sz w:val="24"/>
        </w:rPr>
        <w:t>Disadvantages</w:t>
      </w:r>
      <w:proofErr w:type="spellEnd"/>
      <w:r w:rsidR="001C3BF0" w:rsidRPr="001C3BF0">
        <w:rPr>
          <w:b/>
          <w:bCs/>
          <w:sz w:val="24"/>
        </w:rPr>
        <w:t xml:space="preserve"> </w:t>
      </w:r>
      <w:proofErr w:type="spellStart"/>
      <w:r w:rsidR="001C3BF0" w:rsidRPr="001C3BF0">
        <w:rPr>
          <w:b/>
          <w:bCs/>
          <w:sz w:val="24"/>
        </w:rPr>
        <w:t>of</w:t>
      </w:r>
      <w:proofErr w:type="spellEnd"/>
      <w:r w:rsidR="001C3BF0" w:rsidRPr="001C3BF0">
        <w:rPr>
          <w:b/>
          <w:bCs/>
          <w:sz w:val="24"/>
        </w:rPr>
        <w:t xml:space="preserve"> </w:t>
      </w:r>
      <w:proofErr w:type="spellStart"/>
      <w:r w:rsidR="001C3BF0" w:rsidRPr="001C3BF0">
        <w:rPr>
          <w:b/>
          <w:bCs/>
          <w:sz w:val="24"/>
        </w:rPr>
        <w:t>the</w:t>
      </w:r>
      <w:proofErr w:type="spellEnd"/>
      <w:r w:rsidR="001C3BF0" w:rsidRPr="001C3BF0">
        <w:rPr>
          <w:b/>
          <w:bCs/>
          <w:sz w:val="24"/>
        </w:rPr>
        <w:t xml:space="preserve"> Internet</w:t>
      </w:r>
      <w:bookmarkEnd w:id="3"/>
      <w:r w:rsidR="001C3BF0">
        <w:rPr>
          <w:sz w:val="24"/>
        </w:rPr>
        <w:t xml:space="preserve">. </w:t>
      </w:r>
    </w:p>
    <w:p w14:paraId="4379D022" w14:textId="45D03E08" w:rsidR="00E24705" w:rsidRDefault="00E03E2C" w:rsidP="00543828">
      <w:pPr>
        <w:tabs>
          <w:tab w:val="left" w:pos="5670"/>
          <w:tab w:val="right" w:pos="9072"/>
        </w:tabs>
        <w:spacing w:after="0" w:line="276" w:lineRule="auto"/>
        <w:ind w:left="720"/>
        <w:rPr>
          <w:sz w:val="24"/>
          <w:lang w:val="en-GB"/>
        </w:rPr>
      </w:pPr>
      <w:r w:rsidRPr="001C3BF0">
        <w:rPr>
          <w:sz w:val="24"/>
          <w:lang w:val="en-GB"/>
        </w:rPr>
        <w:t>The following ideas will help you.</w:t>
      </w:r>
    </w:p>
    <w:p w14:paraId="18EB0156" w14:textId="77777777" w:rsidR="00E24705" w:rsidRPr="00A41DA5" w:rsidRDefault="00E24705" w:rsidP="00E24705">
      <w:pPr>
        <w:tabs>
          <w:tab w:val="left" w:pos="5670"/>
          <w:tab w:val="right" w:pos="9072"/>
        </w:tabs>
        <w:spacing w:after="0" w:line="240" w:lineRule="auto"/>
        <w:rPr>
          <w:b/>
          <w:bCs/>
          <w:color w:val="4472C4" w:themeColor="accent5"/>
          <w:sz w:val="24"/>
          <w:lang w:val="en-GB"/>
        </w:rPr>
      </w:pPr>
      <w:r w:rsidRPr="00A41DA5">
        <w:rPr>
          <w:b/>
          <w:bCs/>
          <w:color w:val="4472C4" w:themeColor="accent5"/>
          <w:sz w:val="24"/>
          <w:lang w:val="en-GB"/>
        </w:rPr>
        <w:t>Advantages</w:t>
      </w:r>
    </w:p>
    <w:p w14:paraId="0FBC22BA" w14:textId="003D9CA9" w:rsidR="00E24705" w:rsidRPr="00A41DA5" w:rsidRDefault="00E24705" w:rsidP="00A41DA5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r w:rsidRPr="00A41DA5">
        <w:rPr>
          <w:b/>
          <w:bCs/>
          <w:color w:val="4472C4" w:themeColor="accent5"/>
          <w:sz w:val="24"/>
          <w:lang w:val="en-GB"/>
        </w:rPr>
        <w:t>Access to Information:</w:t>
      </w:r>
      <w:r w:rsidRPr="00A41DA5">
        <w:rPr>
          <w:color w:val="4472C4" w:themeColor="accent5"/>
          <w:sz w:val="24"/>
          <w:lang w:val="en-GB"/>
        </w:rPr>
        <w:t xml:space="preserve"> The internet provides vast amounts of information on virtually any topic, making it easier to learn, research, and stay informed.</w:t>
      </w:r>
    </w:p>
    <w:p w14:paraId="1A9D0BFC" w14:textId="0F0DC8FC" w:rsidR="00E24705" w:rsidRPr="00A41DA5" w:rsidRDefault="00E24705" w:rsidP="00A41DA5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r w:rsidRPr="00A41DA5">
        <w:rPr>
          <w:b/>
          <w:bCs/>
          <w:color w:val="4472C4" w:themeColor="accent5"/>
          <w:sz w:val="24"/>
          <w:lang w:val="en-GB"/>
        </w:rPr>
        <w:t>Communication:</w:t>
      </w:r>
      <w:r w:rsidRPr="00A41DA5">
        <w:rPr>
          <w:color w:val="4472C4" w:themeColor="accent5"/>
          <w:sz w:val="24"/>
          <w:lang w:val="en-GB"/>
        </w:rPr>
        <w:t xml:space="preserve"> It enables instant communication through emails, messaging apps, and video calls, connecting people across the globe.</w:t>
      </w:r>
    </w:p>
    <w:p w14:paraId="07B87BFD" w14:textId="0209428A" w:rsidR="00E24705" w:rsidRPr="00A41DA5" w:rsidRDefault="00E24705" w:rsidP="00A41DA5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r w:rsidRPr="00A41DA5">
        <w:rPr>
          <w:b/>
          <w:bCs/>
          <w:color w:val="4472C4" w:themeColor="accent5"/>
          <w:sz w:val="24"/>
          <w:lang w:val="en-GB"/>
        </w:rPr>
        <w:t>Convenience:</w:t>
      </w:r>
      <w:r w:rsidRPr="00A41DA5">
        <w:rPr>
          <w:color w:val="4472C4" w:themeColor="accent5"/>
          <w:sz w:val="24"/>
          <w:lang w:val="en-GB"/>
        </w:rPr>
        <w:t xml:space="preserve"> Online shopping, banking, and services have made everyday tasks more convenient and accessible.</w:t>
      </w:r>
    </w:p>
    <w:p w14:paraId="0A59E246" w14:textId="7B9D83C1" w:rsidR="00E24705" w:rsidRPr="00A41DA5" w:rsidRDefault="00E24705" w:rsidP="00A41DA5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r w:rsidRPr="00A41DA5">
        <w:rPr>
          <w:b/>
          <w:bCs/>
          <w:color w:val="4472C4" w:themeColor="accent5"/>
          <w:sz w:val="24"/>
          <w:lang w:val="en-GB"/>
        </w:rPr>
        <w:t>Education:</w:t>
      </w:r>
      <w:r w:rsidRPr="00A41DA5">
        <w:rPr>
          <w:color w:val="4472C4" w:themeColor="accent5"/>
          <w:sz w:val="24"/>
          <w:lang w:val="en-GB"/>
        </w:rPr>
        <w:t xml:space="preserve"> E-learning platforms and online courses offer opportunities for education and skill development from anywhere in the world.</w:t>
      </w:r>
    </w:p>
    <w:p w14:paraId="7FBAE5D8" w14:textId="2A670554" w:rsidR="00E24705" w:rsidRPr="00A41DA5" w:rsidRDefault="00E24705" w:rsidP="00A41DA5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bookmarkStart w:id="4" w:name="_Hlk189073819"/>
      <w:r w:rsidRPr="00A41DA5">
        <w:rPr>
          <w:b/>
          <w:bCs/>
          <w:color w:val="4472C4" w:themeColor="accent5"/>
          <w:sz w:val="24"/>
          <w:lang w:val="en-GB"/>
        </w:rPr>
        <w:t>Entertainment</w:t>
      </w:r>
      <w:bookmarkEnd w:id="4"/>
      <w:r w:rsidRPr="00A41DA5">
        <w:rPr>
          <w:b/>
          <w:bCs/>
          <w:color w:val="4472C4" w:themeColor="accent5"/>
          <w:sz w:val="24"/>
          <w:lang w:val="en-GB"/>
        </w:rPr>
        <w:t>:</w:t>
      </w:r>
      <w:r w:rsidRPr="00A41DA5">
        <w:rPr>
          <w:color w:val="4472C4" w:themeColor="accent5"/>
          <w:sz w:val="24"/>
          <w:lang w:val="en-GB"/>
        </w:rPr>
        <w:t xml:space="preserve"> Streaming services, online games, and social media provide endless entertainment options.</w:t>
      </w:r>
    </w:p>
    <w:p w14:paraId="5619CE98" w14:textId="0091B2DD" w:rsidR="00E24705" w:rsidRPr="00A954CD" w:rsidRDefault="00E24705" w:rsidP="00A954CD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r w:rsidRPr="00A41DA5">
        <w:rPr>
          <w:b/>
          <w:bCs/>
          <w:color w:val="4472C4" w:themeColor="accent5"/>
          <w:sz w:val="24"/>
          <w:lang w:val="en-GB"/>
        </w:rPr>
        <w:t>Business Opportunities:</w:t>
      </w:r>
      <w:r w:rsidRPr="00A41DA5">
        <w:rPr>
          <w:color w:val="4472C4" w:themeColor="accent5"/>
          <w:sz w:val="24"/>
          <w:lang w:val="en-GB"/>
        </w:rPr>
        <w:t xml:space="preserve"> The internet has </w:t>
      </w:r>
      <w:proofErr w:type="gramStart"/>
      <w:r w:rsidRPr="00A41DA5">
        <w:rPr>
          <w:color w:val="4472C4" w:themeColor="accent5"/>
          <w:sz w:val="24"/>
          <w:lang w:val="en-GB"/>
        </w:rPr>
        <w:t>opened up</w:t>
      </w:r>
      <w:proofErr w:type="gramEnd"/>
      <w:r w:rsidRPr="00A41DA5">
        <w:rPr>
          <w:color w:val="4472C4" w:themeColor="accent5"/>
          <w:sz w:val="24"/>
          <w:lang w:val="en-GB"/>
        </w:rPr>
        <w:t xml:space="preserve"> new markets and business models, allowing companies to reach a global audience and operate more efficiently.</w:t>
      </w:r>
    </w:p>
    <w:p w14:paraId="371775A3" w14:textId="77777777" w:rsidR="00E24705" w:rsidRPr="00A41DA5" w:rsidRDefault="00E24705" w:rsidP="00E24705">
      <w:pPr>
        <w:tabs>
          <w:tab w:val="left" w:pos="5670"/>
          <w:tab w:val="right" w:pos="9072"/>
        </w:tabs>
        <w:spacing w:after="0" w:line="240" w:lineRule="auto"/>
        <w:rPr>
          <w:b/>
          <w:bCs/>
          <w:color w:val="4472C4" w:themeColor="accent5"/>
          <w:sz w:val="24"/>
          <w:lang w:val="en-GB"/>
        </w:rPr>
      </w:pPr>
      <w:r w:rsidRPr="00A41DA5">
        <w:rPr>
          <w:b/>
          <w:bCs/>
          <w:color w:val="4472C4" w:themeColor="accent5"/>
          <w:sz w:val="24"/>
          <w:lang w:val="en-GB"/>
        </w:rPr>
        <w:t>Disadvantages</w:t>
      </w:r>
    </w:p>
    <w:p w14:paraId="5A1E3EBA" w14:textId="7F1FC2EA" w:rsidR="00E24705" w:rsidRPr="00A41DA5" w:rsidRDefault="00E24705" w:rsidP="00A41DA5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r w:rsidRPr="00A41DA5">
        <w:rPr>
          <w:b/>
          <w:bCs/>
          <w:color w:val="4472C4" w:themeColor="accent5"/>
          <w:sz w:val="24"/>
          <w:lang w:val="en-GB"/>
        </w:rPr>
        <w:t>Privacy and Security:</w:t>
      </w:r>
      <w:r w:rsidRPr="00A41DA5">
        <w:rPr>
          <w:color w:val="4472C4" w:themeColor="accent5"/>
          <w:sz w:val="24"/>
          <w:lang w:val="en-GB"/>
        </w:rPr>
        <w:t xml:space="preserve"> The internet can expose users to privacy breaches, cyberattacks, and identity theft if proper security measures are not taken.</w:t>
      </w:r>
    </w:p>
    <w:p w14:paraId="5ED38EEE" w14:textId="0267E86E" w:rsidR="00E24705" w:rsidRPr="00A41DA5" w:rsidRDefault="00E24705" w:rsidP="00A41DA5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r w:rsidRPr="00A41DA5">
        <w:rPr>
          <w:b/>
          <w:bCs/>
          <w:color w:val="4472C4" w:themeColor="accent5"/>
          <w:sz w:val="24"/>
          <w:lang w:val="en-GB"/>
        </w:rPr>
        <w:t>Misinformation:</w:t>
      </w:r>
      <w:r w:rsidRPr="00A41DA5">
        <w:rPr>
          <w:color w:val="4472C4" w:themeColor="accent5"/>
          <w:sz w:val="24"/>
          <w:lang w:val="en-GB"/>
        </w:rPr>
        <w:t xml:space="preserve"> The spread of false or misleading information can lead to confusion and misinformation on important topics.</w:t>
      </w:r>
    </w:p>
    <w:p w14:paraId="4A1A95C7" w14:textId="5413B04B" w:rsidR="00E24705" w:rsidRPr="00A41DA5" w:rsidRDefault="00E24705" w:rsidP="00A41DA5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bookmarkStart w:id="5" w:name="_Hlk189073944"/>
      <w:r w:rsidRPr="00A41DA5">
        <w:rPr>
          <w:b/>
          <w:bCs/>
          <w:color w:val="4472C4" w:themeColor="accent5"/>
          <w:sz w:val="24"/>
          <w:lang w:val="en-GB"/>
        </w:rPr>
        <w:t>Addiction</w:t>
      </w:r>
      <w:bookmarkEnd w:id="5"/>
      <w:r w:rsidRPr="00A41DA5">
        <w:rPr>
          <w:b/>
          <w:bCs/>
          <w:color w:val="4472C4" w:themeColor="accent5"/>
          <w:sz w:val="24"/>
          <w:lang w:val="en-GB"/>
        </w:rPr>
        <w:t>:</w:t>
      </w:r>
      <w:r w:rsidRPr="00A41DA5">
        <w:rPr>
          <w:color w:val="4472C4" w:themeColor="accent5"/>
          <w:sz w:val="24"/>
          <w:lang w:val="en-GB"/>
        </w:rPr>
        <w:t xml:space="preserve"> Excessive use of the internet, especially social media and online gaming, can lead to addiction and negatively impact mental health.</w:t>
      </w:r>
    </w:p>
    <w:p w14:paraId="4698FE71" w14:textId="46352A62" w:rsidR="00E24705" w:rsidRPr="00A41DA5" w:rsidRDefault="00E24705" w:rsidP="00A41DA5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r w:rsidRPr="00A41DA5">
        <w:rPr>
          <w:b/>
          <w:bCs/>
          <w:color w:val="4472C4" w:themeColor="accent5"/>
          <w:sz w:val="24"/>
          <w:lang w:val="en-GB"/>
        </w:rPr>
        <w:t>Digital Divide:</w:t>
      </w:r>
      <w:r w:rsidRPr="00A41DA5">
        <w:rPr>
          <w:color w:val="4472C4" w:themeColor="accent5"/>
          <w:sz w:val="24"/>
          <w:lang w:val="en-GB"/>
        </w:rPr>
        <w:t xml:space="preserve"> Not everyone has equal access to the internet, leading to disparities in information and opportunities.</w:t>
      </w:r>
    </w:p>
    <w:p w14:paraId="42FD2205" w14:textId="77CE7871" w:rsidR="00E24705" w:rsidRPr="00A41DA5" w:rsidRDefault="00E24705" w:rsidP="00A41DA5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r w:rsidRPr="00A41DA5">
        <w:rPr>
          <w:b/>
          <w:bCs/>
          <w:color w:val="4472C4" w:themeColor="accent5"/>
          <w:sz w:val="24"/>
          <w:lang w:val="en-GB"/>
        </w:rPr>
        <w:t>Cyberbullying:</w:t>
      </w:r>
      <w:r w:rsidRPr="00A41DA5">
        <w:rPr>
          <w:color w:val="4472C4" w:themeColor="accent5"/>
          <w:sz w:val="24"/>
          <w:lang w:val="en-GB"/>
        </w:rPr>
        <w:t xml:space="preserve"> The anonymity of the internet can lead to harmful behavio</w:t>
      </w:r>
      <w:r w:rsidR="00A41DA5" w:rsidRPr="00A41DA5">
        <w:rPr>
          <w:color w:val="4472C4" w:themeColor="accent5"/>
          <w:sz w:val="24"/>
          <w:lang w:val="en-GB"/>
        </w:rPr>
        <w:t>u</w:t>
      </w:r>
      <w:r w:rsidRPr="00A41DA5">
        <w:rPr>
          <w:color w:val="4472C4" w:themeColor="accent5"/>
          <w:sz w:val="24"/>
          <w:lang w:val="en-GB"/>
        </w:rPr>
        <w:t>rs like cyberbullying and online harassment.</w:t>
      </w:r>
    </w:p>
    <w:p w14:paraId="2FD7C9D1" w14:textId="3564FB21" w:rsidR="00AB2D06" w:rsidRDefault="00E24705" w:rsidP="00543828">
      <w:pPr>
        <w:pStyle w:val="ListParagraph"/>
        <w:numPr>
          <w:ilvl w:val="0"/>
          <w:numId w:val="6"/>
        </w:numPr>
        <w:tabs>
          <w:tab w:val="left" w:pos="5670"/>
          <w:tab w:val="right" w:pos="9072"/>
        </w:tabs>
        <w:spacing w:after="0" w:line="240" w:lineRule="auto"/>
        <w:rPr>
          <w:color w:val="4472C4" w:themeColor="accent5"/>
          <w:sz w:val="24"/>
          <w:lang w:val="en-GB"/>
        </w:rPr>
      </w:pPr>
      <w:bookmarkStart w:id="6" w:name="_Hlk189073880"/>
      <w:r w:rsidRPr="00A41DA5">
        <w:rPr>
          <w:b/>
          <w:bCs/>
          <w:color w:val="4472C4" w:themeColor="accent5"/>
          <w:sz w:val="24"/>
          <w:lang w:val="en-GB"/>
        </w:rPr>
        <w:t>Impact on Social Skills</w:t>
      </w:r>
      <w:bookmarkEnd w:id="6"/>
      <w:r w:rsidRPr="00A41DA5">
        <w:rPr>
          <w:b/>
          <w:bCs/>
          <w:color w:val="4472C4" w:themeColor="accent5"/>
          <w:sz w:val="24"/>
          <w:lang w:val="en-GB"/>
        </w:rPr>
        <w:t>:</w:t>
      </w:r>
      <w:r w:rsidRPr="00A41DA5">
        <w:rPr>
          <w:color w:val="4472C4" w:themeColor="accent5"/>
          <w:sz w:val="24"/>
          <w:lang w:val="en-GB"/>
        </w:rPr>
        <w:t xml:space="preserve"> Overreliance on online communication can sometimes hinder face-to-face social interactions and relationships.</w:t>
      </w:r>
      <w:bookmarkEnd w:id="2"/>
    </w:p>
    <w:p w14:paraId="51410100" w14:textId="77777777" w:rsidR="00543828" w:rsidRPr="00543828" w:rsidRDefault="00543828" w:rsidP="00543828">
      <w:pPr>
        <w:pStyle w:val="ListParagraph"/>
        <w:tabs>
          <w:tab w:val="left" w:pos="5670"/>
          <w:tab w:val="right" w:pos="9072"/>
        </w:tabs>
        <w:spacing w:after="0" w:line="240" w:lineRule="auto"/>
        <w:ind w:left="1440"/>
        <w:rPr>
          <w:color w:val="4472C4" w:themeColor="accent5"/>
          <w:sz w:val="24"/>
          <w:lang w:val="en-GB"/>
        </w:rPr>
      </w:pPr>
    </w:p>
    <w:p w14:paraId="115A32EA" w14:textId="7C90A4D8" w:rsidR="00571071" w:rsidRPr="009911C5" w:rsidRDefault="00571071" w:rsidP="00AB2D06">
      <w:pPr>
        <w:tabs>
          <w:tab w:val="left" w:pos="1795"/>
        </w:tabs>
        <w:spacing w:after="0" w:line="276" w:lineRule="auto"/>
        <w:rPr>
          <w:sz w:val="16"/>
          <w:szCs w:val="16"/>
          <w:lang w:val="en-GB"/>
        </w:rPr>
      </w:pPr>
    </w:p>
    <w:p w14:paraId="4C5FE5C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73ADB" wp14:editId="07C269A4">
                <wp:simplePos x="0" y="0"/>
                <wp:positionH relativeFrom="column">
                  <wp:posOffset>3238500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E104D" w14:textId="18416DE6" w:rsidR="009911C5" w:rsidRDefault="00A954CD" w:rsidP="00FD2E6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21C0F6" wp14:editId="1D02F179">
                                  <wp:extent cx="2364570" cy="1576137"/>
                                  <wp:effectExtent l="0" t="0" r="0" b="5080"/>
                                  <wp:docPr id="400480545" name="Picture 15" descr="A person and child playing video gam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0480545" name="Picture 15" descr="A person and child playing video game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1212" cy="1580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3ADB" id="Textové pole 21" o:spid="_x0000_s1030" type="#_x0000_t202" style="position:absolute;left:0;text-align:left;margin-left:255pt;margin-top:.95pt;width:177pt;height:17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" fillcolor="white [3201]" strokeweight=".5pt">
                <v:textbox>
                  <w:txbxContent>
                    <w:p w14:paraId="3CFE104D" w14:textId="18416DE6" w:rsidR="009911C5" w:rsidRDefault="00A954CD" w:rsidP="00FD2E6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21C0F6" wp14:editId="1D02F179">
                            <wp:extent cx="2364570" cy="1576137"/>
                            <wp:effectExtent l="0" t="0" r="0" b="5080"/>
                            <wp:docPr id="400480545" name="Picture 15" descr="A person and child playing video gam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0480545" name="Picture 15" descr="A person and child playing video games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1212" cy="1580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1ED2B" wp14:editId="0203A6A5">
                <wp:simplePos x="0" y="0"/>
                <wp:positionH relativeFrom="column">
                  <wp:posOffset>638175</wp:posOffset>
                </wp:positionH>
                <wp:positionV relativeFrom="paragraph">
                  <wp:posOffset>12065</wp:posOffset>
                </wp:positionV>
                <wp:extent cx="2247900" cy="2200275"/>
                <wp:effectExtent l="0" t="0" r="19050" b="2857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58874" w14:textId="1ADA000A" w:rsidR="009911C5" w:rsidRDefault="00A954CD" w:rsidP="00823AB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40380E" wp14:editId="5EBDF603">
                                  <wp:extent cx="2058670" cy="1541780"/>
                                  <wp:effectExtent l="0" t="0" r="0" b="1270"/>
                                  <wp:docPr id="1050516936" name="Picture 14" descr="A group of hands with different icons from string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50516936" name="Picture 14" descr="A group of hands with different icons from string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8670" cy="1541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ED2B" id="Textové pole 16" o:spid="_x0000_s1031" type="#_x0000_t202" style="position:absolute;left:0;text-align:left;margin-left:50.25pt;margin-top:.95pt;width:177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" fillcolor="white [3201]" strokeweight=".5pt">
                <v:textbox>
                  <w:txbxContent>
                    <w:p w14:paraId="77A58874" w14:textId="1ADA000A" w:rsidR="009911C5" w:rsidRDefault="00A954CD" w:rsidP="00823AB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40380E" wp14:editId="5EBDF603">
                            <wp:extent cx="2058670" cy="1541780"/>
                            <wp:effectExtent l="0" t="0" r="0" b="1270"/>
                            <wp:docPr id="1050516936" name="Picture 14" descr="A group of hands with different icons from string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0516936" name="Picture 14" descr="A group of hands with different icons from strings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58670" cy="1541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5FF6BB9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2D45CE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7FD6C81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384F22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B4093A8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76D78BD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DBDA2E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F206E1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A2D065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0C59B744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8D855E3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E63C96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532F38C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6EB62E5A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5E1D337F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214D7245" w14:textId="729A820B" w:rsidR="009911C5" w:rsidRPr="009911C5" w:rsidRDefault="004737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  <w:r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E50022" wp14:editId="7651160A">
                <wp:simplePos x="0" y="0"/>
                <wp:positionH relativeFrom="column">
                  <wp:posOffset>3246699</wp:posOffset>
                </wp:positionH>
                <wp:positionV relativeFrom="paragraph">
                  <wp:posOffset>11374</wp:posOffset>
                </wp:positionV>
                <wp:extent cx="532837" cy="260430"/>
                <wp:effectExtent l="0" t="0" r="19685" b="2540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7" cy="26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EC0E0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0022" id="Textové pole 17" o:spid="_x0000_s1032" type="#_x0000_t202" style="position:absolute;left:0;text-align:left;margin-left:255.65pt;margin-top:.9pt;width:41.95pt;height:2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" fillcolor="white [3201]" strokeweight=".5pt">
                <v:textbox>
                  <w:txbxContent>
                    <w:p w14:paraId="737EC0E0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911C5" w:rsidRPr="009911C5">
        <w:rPr>
          <w:noProof/>
          <w:sz w:val="16"/>
          <w:szCs w:val="1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E4BFCA" wp14:editId="62294562">
                <wp:simplePos x="0" y="0"/>
                <wp:positionH relativeFrom="column">
                  <wp:posOffset>628650</wp:posOffset>
                </wp:positionH>
                <wp:positionV relativeFrom="paragraph">
                  <wp:posOffset>3810</wp:posOffset>
                </wp:positionV>
                <wp:extent cx="504825" cy="295275"/>
                <wp:effectExtent l="0" t="0" r="28575" b="2857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6733D" w14:textId="77777777" w:rsidR="009911C5" w:rsidRPr="00844880" w:rsidRDefault="009911C5" w:rsidP="009911C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844880">
                              <w:rPr>
                                <w:b/>
                              </w:rPr>
                              <w:t>2A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BFCA" id="Textové pole 15" o:spid="_x0000_s1033" type="#_x0000_t202" style="position:absolute;left:0;text-align:left;margin-left:49.5pt;margin-top:.3pt;width:39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" fillcolor="white [3201]" strokeweight=".5pt">
                <v:textbox>
                  <w:txbxContent>
                    <w:p w14:paraId="14B6733D" w14:textId="77777777" w:rsidR="009911C5" w:rsidRPr="00844880" w:rsidRDefault="009911C5" w:rsidP="009911C5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844880">
                        <w:rPr>
                          <w:b/>
                        </w:rPr>
                        <w:t>2A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3258075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0BDD59B" w14:textId="77777777" w:rsidR="009911C5" w:rsidRPr="009911C5" w:rsidRDefault="009911C5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4DB871A0" w14:textId="77777777" w:rsidR="00571071" w:rsidRPr="009911C5" w:rsidRDefault="00571071" w:rsidP="00571071">
      <w:pPr>
        <w:tabs>
          <w:tab w:val="left" w:pos="5670"/>
          <w:tab w:val="right" w:pos="9072"/>
        </w:tabs>
        <w:spacing w:after="0" w:line="276" w:lineRule="auto"/>
        <w:ind w:firstLine="142"/>
        <w:rPr>
          <w:sz w:val="16"/>
          <w:szCs w:val="16"/>
          <w:lang w:val="en-GB"/>
        </w:rPr>
      </w:pPr>
    </w:p>
    <w:p w14:paraId="37EBEA8E" w14:textId="43A81703" w:rsidR="00571071" w:rsidRDefault="00571071" w:rsidP="00FA33DD">
      <w:pPr>
        <w:tabs>
          <w:tab w:val="left" w:pos="5670"/>
          <w:tab w:val="right" w:pos="9072"/>
        </w:tabs>
        <w:spacing w:after="0" w:line="276" w:lineRule="auto"/>
        <w:jc w:val="center"/>
        <w:rPr>
          <w:sz w:val="10"/>
          <w:lang w:val="en-GB"/>
        </w:rPr>
      </w:pPr>
    </w:p>
    <w:p w14:paraId="47E39902" w14:textId="7D82DA6A" w:rsidR="002B2174" w:rsidRDefault="002B2174" w:rsidP="00571071">
      <w:pPr>
        <w:tabs>
          <w:tab w:val="left" w:pos="5670"/>
          <w:tab w:val="right" w:pos="9072"/>
        </w:tabs>
        <w:spacing w:after="0" w:line="276" w:lineRule="auto"/>
        <w:rPr>
          <w:sz w:val="10"/>
          <w:lang w:val="en-GB"/>
        </w:rPr>
      </w:pPr>
    </w:p>
    <w:sectPr w:rsidR="002B2174" w:rsidSect="009911C5">
      <w:headerReference w:type="default" r:id="rId14"/>
      <w:footerReference w:type="default" r:id="rId15"/>
      <w:pgSz w:w="11906" w:h="16838"/>
      <w:pgMar w:top="720" w:right="720" w:bottom="720" w:left="720" w:header="708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EE271" w14:textId="77777777" w:rsidR="00CB2473" w:rsidRDefault="00CB2473" w:rsidP="00F13ED5">
      <w:pPr>
        <w:spacing w:after="0" w:line="240" w:lineRule="auto"/>
      </w:pPr>
      <w:r>
        <w:separator/>
      </w:r>
    </w:p>
  </w:endnote>
  <w:endnote w:type="continuationSeparator" w:id="0">
    <w:p w14:paraId="381E519D" w14:textId="77777777" w:rsidR="00CB2473" w:rsidRDefault="00CB2473" w:rsidP="00F1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95DFB" w14:textId="77777777" w:rsidR="000B1F90" w:rsidRPr="00F13ED5" w:rsidRDefault="000B1F90" w:rsidP="000E5537">
    <w:pPr>
      <w:pStyle w:val="Footer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 w:rsidR="00362B6B">
      <w:rPr>
        <w:noProof/>
        <w:sz w:val="20"/>
      </w:rPr>
      <w:t>3</w:t>
    </w:r>
    <w:r w:rsidRPr="000B1F9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FA671" w14:textId="77777777" w:rsidR="00571071" w:rsidRDefault="00571071" w:rsidP="00571071">
    <w:pPr>
      <w:pStyle w:val="Footer"/>
      <w:tabs>
        <w:tab w:val="clear" w:pos="4536"/>
        <w:tab w:val="left" w:pos="0"/>
      </w:tabs>
      <w:rPr>
        <w:sz w:val="20"/>
      </w:rPr>
    </w:pPr>
    <w:r>
      <w:rPr>
        <w:sz w:val="20"/>
      </w:rPr>
      <w:t>Mendelova střední škola, Nový Jičín</w:t>
    </w:r>
    <w:r>
      <w:rPr>
        <w:sz w:val="20"/>
      </w:rPr>
      <w:tab/>
    </w:r>
    <w:r w:rsidRPr="00F13ED5">
      <w:rPr>
        <w:sz w:val="20"/>
      </w:rPr>
      <w:t>PL k ÚMZ z ANJ pro obor VS</w:t>
    </w:r>
  </w:p>
  <w:p w14:paraId="72111A1C" w14:textId="77777777" w:rsidR="00571071" w:rsidRPr="00571071" w:rsidRDefault="00571071" w:rsidP="00571071">
    <w:pPr>
      <w:pStyle w:val="Footer"/>
      <w:tabs>
        <w:tab w:val="clear" w:pos="4536"/>
        <w:tab w:val="left" w:pos="0"/>
      </w:tabs>
      <w:jc w:val="center"/>
      <w:rPr>
        <w:sz w:val="20"/>
      </w:rPr>
    </w:pPr>
    <w:r w:rsidRPr="000B1F90">
      <w:rPr>
        <w:sz w:val="20"/>
      </w:rPr>
      <w:fldChar w:fldCharType="begin"/>
    </w:r>
    <w:r w:rsidRPr="000B1F90">
      <w:rPr>
        <w:sz w:val="20"/>
      </w:rPr>
      <w:instrText>PAGE   \* MERGEFORMAT</w:instrText>
    </w:r>
    <w:r w:rsidRPr="000B1F90">
      <w:rPr>
        <w:sz w:val="20"/>
      </w:rPr>
      <w:fldChar w:fldCharType="separate"/>
    </w:r>
    <w:r>
      <w:rPr>
        <w:noProof/>
        <w:sz w:val="20"/>
      </w:rPr>
      <w:t>1</w:t>
    </w:r>
    <w:r w:rsidRPr="000B1F9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85198" w14:textId="77777777" w:rsidR="000B1F90" w:rsidRPr="00F13ED5" w:rsidRDefault="00F13ED5" w:rsidP="009911C5">
    <w:pPr>
      <w:pStyle w:val="Footer"/>
      <w:tabs>
        <w:tab w:val="left" w:pos="0"/>
        <w:tab w:val="left" w:pos="4536"/>
      </w:tabs>
      <w:rPr>
        <w:sz w:val="20"/>
      </w:rPr>
    </w:pPr>
    <w:r>
      <w:rPr>
        <w:sz w:val="20"/>
      </w:rPr>
      <w:tab/>
    </w:r>
    <w:r w:rsidR="00571071">
      <w:rPr>
        <w:sz w:val="20"/>
      </w:rPr>
      <w:fldChar w:fldCharType="begin"/>
    </w:r>
    <w:r w:rsidR="00571071">
      <w:rPr>
        <w:sz w:val="20"/>
      </w:rPr>
      <w:instrText xml:space="preserve"> PAGE   \* MERGEFORMAT </w:instrText>
    </w:r>
    <w:r w:rsidR="00571071">
      <w:rPr>
        <w:sz w:val="20"/>
      </w:rPr>
      <w:fldChar w:fldCharType="separate"/>
    </w:r>
    <w:r w:rsidR="00362B6B">
      <w:rPr>
        <w:noProof/>
        <w:sz w:val="20"/>
      </w:rPr>
      <w:t>2</w:t>
    </w:r>
    <w:r w:rsidR="0057107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38DC0" w14:textId="77777777" w:rsidR="00CB2473" w:rsidRDefault="00CB2473" w:rsidP="00F13ED5">
      <w:pPr>
        <w:spacing w:after="0" w:line="240" w:lineRule="auto"/>
      </w:pPr>
      <w:r>
        <w:separator/>
      </w:r>
    </w:p>
  </w:footnote>
  <w:footnote w:type="continuationSeparator" w:id="0">
    <w:p w14:paraId="7953055E" w14:textId="77777777" w:rsidR="00CB2473" w:rsidRDefault="00CB2473" w:rsidP="00F1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AFB0C" w14:textId="7EF609AE" w:rsidR="000B1F90" w:rsidRPr="000B1F90" w:rsidRDefault="00A4164D" w:rsidP="00844880">
    <w:pPr>
      <w:tabs>
        <w:tab w:val="left" w:pos="3402"/>
        <w:tab w:val="right" w:pos="9072"/>
      </w:tabs>
      <w:spacing w:after="0" w:line="276" w:lineRule="auto"/>
      <w:rPr>
        <w:b/>
        <w:sz w:val="10"/>
      </w:rPr>
    </w:pPr>
    <w:r>
      <w:rPr>
        <w:b/>
        <w:noProof/>
        <w:sz w:val="2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6FB8B5" wp14:editId="3A0DE347">
              <wp:simplePos x="0" y="0"/>
              <wp:positionH relativeFrom="margin">
                <wp:align>right</wp:align>
              </wp:positionH>
              <wp:positionV relativeFrom="paragraph">
                <wp:posOffset>-192405</wp:posOffset>
              </wp:positionV>
              <wp:extent cx="419100" cy="333375"/>
              <wp:effectExtent l="0" t="0" r="19050" b="28575"/>
              <wp:wrapNone/>
              <wp:docPr id="1" name="Textové po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1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1E4AC" w14:textId="3159C930" w:rsidR="009C69C6" w:rsidRPr="00713E40" w:rsidRDefault="001C3BF0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6FB8B5" id="_x0000_t202" coordsize="21600,21600" o:spt="202" path="m,l,21600r21600,l21600,xe">
              <v:stroke joinstyle="miter"/>
              <v:path gradientshapeok="t" o:connecttype="rect"/>
            </v:shapetype>
            <v:shape id="Textové pole 1" o:spid="_x0000_s1034" type="#_x0000_t202" style="position:absolute;margin-left:-18.2pt;margin-top:-15.15pt;width:33pt;height:26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" fillcolor="white [3201]" strokeweight=".5pt">
              <v:textbox>
                <w:txbxContent>
                  <w:p w14:paraId="2F01E4AC" w14:textId="3159C930" w:rsidR="009C69C6" w:rsidRPr="00713E40" w:rsidRDefault="001C3BF0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18</w:t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 w:rsidR="009C69C6">
      <w:rPr>
        <w:b/>
        <w:sz w:val="28"/>
      </w:rPr>
      <w:t>Student´s</w:t>
    </w:r>
    <w:proofErr w:type="spellEnd"/>
    <w:r w:rsidR="009C69C6">
      <w:rPr>
        <w:b/>
        <w:sz w:val="28"/>
      </w:rPr>
      <w:t xml:space="preserve"> </w:t>
    </w:r>
    <w:proofErr w:type="spellStart"/>
    <w:r w:rsidR="009C69C6">
      <w:rPr>
        <w:b/>
        <w:sz w:val="28"/>
      </w:rPr>
      <w:t>task</w:t>
    </w:r>
    <w:proofErr w:type="spellEnd"/>
    <w:r w:rsidR="009C69C6">
      <w:rPr>
        <w:b/>
        <w:sz w:val="28"/>
      </w:rPr>
      <w:t xml:space="preserve"> </w:t>
    </w:r>
    <w:proofErr w:type="spellStart"/>
    <w:r w:rsidR="009C69C6">
      <w:rPr>
        <w:b/>
        <w:sz w:val="28"/>
      </w:rPr>
      <w:t>sheet</w:t>
    </w:r>
    <w:proofErr w:type="spellEnd"/>
    <w:r w:rsidR="001C3BF0">
      <w:rPr>
        <w:b/>
        <w:sz w:val="28"/>
      </w:rPr>
      <w:t xml:space="preserve">        </w:t>
    </w:r>
    <w:r>
      <w:rPr>
        <w:b/>
        <w:sz w:val="28"/>
      </w:rPr>
      <w:t>TOPIC:</w:t>
    </w:r>
    <w:r w:rsidR="001C3BF0">
      <w:rPr>
        <w:b/>
        <w:sz w:val="28"/>
      </w:rPr>
      <w:t xml:space="preserve"> </w:t>
    </w:r>
    <w:proofErr w:type="spellStart"/>
    <w:r w:rsidR="001C3BF0" w:rsidRPr="001C3BF0">
      <w:rPr>
        <w:b/>
        <w:sz w:val="28"/>
      </w:rPr>
      <w:t>Advantages</w:t>
    </w:r>
    <w:proofErr w:type="spellEnd"/>
    <w:r w:rsidR="001C3BF0" w:rsidRPr="001C3BF0">
      <w:rPr>
        <w:b/>
        <w:sz w:val="28"/>
      </w:rPr>
      <w:t xml:space="preserve"> and </w:t>
    </w:r>
    <w:proofErr w:type="spellStart"/>
    <w:r w:rsidR="001C3BF0" w:rsidRPr="001C3BF0">
      <w:rPr>
        <w:b/>
        <w:sz w:val="28"/>
      </w:rPr>
      <w:t>Disadvantages</w:t>
    </w:r>
    <w:proofErr w:type="spellEnd"/>
    <w:r w:rsidR="001C3BF0" w:rsidRPr="001C3BF0">
      <w:rPr>
        <w:b/>
        <w:sz w:val="28"/>
      </w:rPr>
      <w:t xml:space="preserve"> </w:t>
    </w:r>
    <w:proofErr w:type="spellStart"/>
    <w:r w:rsidR="001C3BF0" w:rsidRPr="001C3BF0">
      <w:rPr>
        <w:b/>
        <w:sz w:val="28"/>
      </w:rPr>
      <w:t>of</w:t>
    </w:r>
    <w:proofErr w:type="spellEnd"/>
    <w:r w:rsidR="001C3BF0" w:rsidRPr="001C3BF0">
      <w:rPr>
        <w:b/>
        <w:sz w:val="28"/>
      </w:rPr>
      <w:t xml:space="preserve"> </w:t>
    </w:r>
    <w:proofErr w:type="spellStart"/>
    <w:r w:rsidR="001C3BF0" w:rsidRPr="001C3BF0">
      <w:rPr>
        <w:b/>
        <w:sz w:val="28"/>
      </w:rPr>
      <w:t>the</w:t>
    </w:r>
    <w:proofErr w:type="spellEnd"/>
    <w:r w:rsidR="001C3BF0" w:rsidRPr="001C3BF0">
      <w:rPr>
        <w:b/>
        <w:sz w:val="28"/>
      </w:rPr>
      <w:t xml:space="preserve"> Internet</w:t>
    </w:r>
    <w:r>
      <w:rPr>
        <w:b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C6386" w14:textId="77777777" w:rsidR="00571071" w:rsidRDefault="00571071" w:rsidP="00571071">
    <w:pPr>
      <w:tabs>
        <w:tab w:val="left" w:pos="5103"/>
        <w:tab w:val="right" w:pos="9072"/>
      </w:tabs>
      <w:spacing w:after="0" w:line="276" w:lineRule="auto"/>
      <w:rPr>
        <w:b/>
        <w:sz w:val="28"/>
      </w:rPr>
    </w:pPr>
    <w:r w:rsidRPr="00631983">
      <w:rPr>
        <w:b/>
        <w:sz w:val="28"/>
      </w:rPr>
      <w:t>Anglický jazyk</w:t>
    </w:r>
    <w:r w:rsidRPr="00631983">
      <w:rPr>
        <w:b/>
        <w:sz w:val="28"/>
      </w:rPr>
      <w:tab/>
      <w:t>Pracovní list</w:t>
    </w:r>
    <w:r>
      <w:rPr>
        <w:b/>
        <w:sz w:val="28"/>
      </w:rPr>
      <w:t xml:space="preserve"> zkoušejícího</w:t>
    </w:r>
    <w:r w:rsidRPr="00631983">
      <w:rPr>
        <w:b/>
        <w:sz w:val="28"/>
      </w:rPr>
      <w:tab/>
      <w:t xml:space="preserve">č. </w:t>
    </w:r>
    <w:r>
      <w:rPr>
        <w:b/>
        <w:sz w:val="28"/>
      </w:rPr>
      <w:t>…</w:t>
    </w:r>
  </w:p>
  <w:p w14:paraId="4732D675" w14:textId="77777777" w:rsidR="00571071" w:rsidRDefault="00571071" w:rsidP="00571071">
    <w:pPr>
      <w:tabs>
        <w:tab w:val="left" w:pos="5670"/>
        <w:tab w:val="right" w:pos="9072"/>
      </w:tabs>
      <w:spacing w:after="0" w:line="276" w:lineRule="auto"/>
      <w:rPr>
        <w:b/>
        <w:sz w:val="28"/>
      </w:rPr>
    </w:pPr>
    <w:r>
      <w:rPr>
        <w:b/>
        <w:sz w:val="28"/>
      </w:rPr>
      <w:t>Téma: ……………………………………………</w:t>
    </w:r>
  </w:p>
  <w:p w14:paraId="045A2AFD" w14:textId="77777777" w:rsidR="00571071" w:rsidRDefault="005710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5A344" w14:textId="7069F3C3" w:rsidR="00F13ED5" w:rsidRDefault="009911C5" w:rsidP="009911C5">
    <w:pPr>
      <w:tabs>
        <w:tab w:val="left" w:pos="4536"/>
        <w:tab w:val="right" w:pos="9072"/>
      </w:tabs>
      <w:spacing w:after="0" w:line="276" w:lineRule="auto"/>
      <w:rPr>
        <w:b/>
        <w:sz w:val="28"/>
      </w:rPr>
    </w:pPr>
    <w:r w:rsidRPr="009911C5">
      <w:rPr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1D4E75F" wp14:editId="1FBCF36B">
              <wp:simplePos x="0" y="0"/>
              <wp:positionH relativeFrom="margin">
                <wp:align>right</wp:align>
              </wp:positionH>
              <wp:positionV relativeFrom="paragraph">
                <wp:posOffset>-211455</wp:posOffset>
              </wp:positionV>
              <wp:extent cx="428625" cy="342900"/>
              <wp:effectExtent l="0" t="0" r="28575" b="19050"/>
              <wp:wrapSquare wrapText="bothSides"/>
              <wp:docPr id="217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FFDBE3" w14:textId="3648DDF4" w:rsidR="009911C5" w:rsidRPr="00713E40" w:rsidRDefault="001C3BF0" w:rsidP="00713E4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n-GB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D4E75F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35" type="#_x0000_t202" style="position:absolute;margin-left:-17.45pt;margin-top:-16.65pt;width:33.75pt;height:2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">
              <v:textbox>
                <w:txbxContent>
                  <w:p w14:paraId="18FFDBE3" w14:textId="3648DDF4" w:rsidR="009911C5" w:rsidRPr="00713E40" w:rsidRDefault="001C3BF0" w:rsidP="00713E40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n-GB"/>
                      </w:rPr>
                      <w:t>18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sz w:val="28"/>
      </w:rPr>
      <w:t xml:space="preserve">INTERLOCUTOR´S TASK </w:t>
    </w:r>
    <w:proofErr w:type="gramStart"/>
    <w:r>
      <w:rPr>
        <w:b/>
        <w:sz w:val="28"/>
      </w:rPr>
      <w:t>SHEET</w:t>
    </w:r>
    <w:r w:rsidR="001C3BF0">
      <w:rPr>
        <w:b/>
        <w:sz w:val="28"/>
      </w:rPr>
      <w:t xml:space="preserve">  </w:t>
    </w:r>
    <w:proofErr w:type="spellStart"/>
    <w:r>
      <w:rPr>
        <w:b/>
        <w:sz w:val="28"/>
      </w:rPr>
      <w:t>TOPIC</w:t>
    </w:r>
    <w:proofErr w:type="gramEnd"/>
    <w:r w:rsidR="00713E40">
      <w:rPr>
        <w:b/>
        <w:sz w:val="28"/>
      </w:rPr>
      <w:t>:</w:t>
    </w:r>
    <w:r w:rsidR="001C3BF0" w:rsidRPr="001C3BF0">
      <w:rPr>
        <w:b/>
        <w:sz w:val="28"/>
      </w:rPr>
      <w:t>Advantages</w:t>
    </w:r>
    <w:proofErr w:type="spellEnd"/>
    <w:r w:rsidR="001C3BF0" w:rsidRPr="001C3BF0">
      <w:rPr>
        <w:b/>
        <w:sz w:val="28"/>
      </w:rPr>
      <w:t xml:space="preserve"> </w:t>
    </w:r>
    <w:r w:rsidR="001C3BF0">
      <w:rPr>
        <w:b/>
        <w:sz w:val="28"/>
      </w:rPr>
      <w:t xml:space="preserve">&amp; </w:t>
    </w:r>
    <w:proofErr w:type="spellStart"/>
    <w:r w:rsidR="001C3BF0" w:rsidRPr="001C3BF0">
      <w:rPr>
        <w:b/>
        <w:sz w:val="28"/>
      </w:rPr>
      <w:t>Disadvantages</w:t>
    </w:r>
    <w:proofErr w:type="spellEnd"/>
    <w:r w:rsidR="001C3BF0" w:rsidRPr="001C3BF0">
      <w:rPr>
        <w:b/>
        <w:sz w:val="28"/>
      </w:rPr>
      <w:t xml:space="preserve"> </w:t>
    </w:r>
    <w:proofErr w:type="spellStart"/>
    <w:r w:rsidR="001C3BF0" w:rsidRPr="001C3BF0">
      <w:rPr>
        <w:b/>
        <w:sz w:val="28"/>
      </w:rPr>
      <w:t>of</w:t>
    </w:r>
    <w:proofErr w:type="spellEnd"/>
    <w:r w:rsidR="001C3BF0" w:rsidRPr="001C3BF0">
      <w:rPr>
        <w:b/>
        <w:sz w:val="28"/>
      </w:rPr>
      <w:t xml:space="preserve"> </w:t>
    </w:r>
    <w:proofErr w:type="spellStart"/>
    <w:r w:rsidR="001C3BF0" w:rsidRPr="001C3BF0">
      <w:rPr>
        <w:b/>
        <w:sz w:val="28"/>
      </w:rPr>
      <w:t>the</w:t>
    </w:r>
    <w:proofErr w:type="spellEnd"/>
    <w:r w:rsidR="001C3BF0" w:rsidRPr="001C3BF0">
      <w:rPr>
        <w:b/>
        <w:sz w:val="28"/>
      </w:rPr>
      <w:t xml:space="preserve">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FAF"/>
    <w:multiLevelType w:val="hybridMultilevel"/>
    <w:tmpl w:val="C9A8D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740C"/>
    <w:multiLevelType w:val="hybridMultilevel"/>
    <w:tmpl w:val="7084103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52137E"/>
    <w:multiLevelType w:val="hybridMultilevel"/>
    <w:tmpl w:val="02302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522F3"/>
    <w:multiLevelType w:val="hybridMultilevel"/>
    <w:tmpl w:val="142C33E8"/>
    <w:lvl w:ilvl="0" w:tplc="43BE2A5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43722"/>
    <w:multiLevelType w:val="hybridMultilevel"/>
    <w:tmpl w:val="84508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9C6AEE"/>
    <w:multiLevelType w:val="hybridMultilevel"/>
    <w:tmpl w:val="FE64F130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6F33F5"/>
    <w:multiLevelType w:val="hybridMultilevel"/>
    <w:tmpl w:val="96363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33692"/>
    <w:multiLevelType w:val="hybridMultilevel"/>
    <w:tmpl w:val="79CA9A3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45641952">
    <w:abstractNumId w:val="1"/>
  </w:num>
  <w:num w:numId="2" w16cid:durableId="384061892">
    <w:abstractNumId w:val="2"/>
  </w:num>
  <w:num w:numId="3" w16cid:durableId="393091268">
    <w:abstractNumId w:val="6"/>
  </w:num>
  <w:num w:numId="4" w16cid:durableId="1860123324">
    <w:abstractNumId w:val="0"/>
  </w:num>
  <w:num w:numId="5" w16cid:durableId="472872438">
    <w:abstractNumId w:val="3"/>
  </w:num>
  <w:num w:numId="6" w16cid:durableId="206112922">
    <w:abstractNumId w:val="5"/>
  </w:num>
  <w:num w:numId="7" w16cid:durableId="1352418002">
    <w:abstractNumId w:val="4"/>
  </w:num>
  <w:num w:numId="8" w16cid:durableId="731120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9C6"/>
    <w:rsid w:val="0002441B"/>
    <w:rsid w:val="000600CC"/>
    <w:rsid w:val="00076CDA"/>
    <w:rsid w:val="00090436"/>
    <w:rsid w:val="000B1F90"/>
    <w:rsid w:val="000E1289"/>
    <w:rsid w:val="000E5537"/>
    <w:rsid w:val="00106607"/>
    <w:rsid w:val="00117B62"/>
    <w:rsid w:val="0014723D"/>
    <w:rsid w:val="001C3BF0"/>
    <w:rsid w:val="001E04AE"/>
    <w:rsid w:val="001F06B6"/>
    <w:rsid w:val="002061B9"/>
    <w:rsid w:val="002066FB"/>
    <w:rsid w:val="0023552A"/>
    <w:rsid w:val="002448C1"/>
    <w:rsid w:val="002A0248"/>
    <w:rsid w:val="002B2174"/>
    <w:rsid w:val="002F0749"/>
    <w:rsid w:val="002F720D"/>
    <w:rsid w:val="003517FE"/>
    <w:rsid w:val="00362B6B"/>
    <w:rsid w:val="003709A2"/>
    <w:rsid w:val="003855BA"/>
    <w:rsid w:val="003A25F4"/>
    <w:rsid w:val="003B578E"/>
    <w:rsid w:val="003E6FF2"/>
    <w:rsid w:val="003F2E0A"/>
    <w:rsid w:val="0042073A"/>
    <w:rsid w:val="00422F1B"/>
    <w:rsid w:val="00473771"/>
    <w:rsid w:val="004B3874"/>
    <w:rsid w:val="004F5BDB"/>
    <w:rsid w:val="00543828"/>
    <w:rsid w:val="00571071"/>
    <w:rsid w:val="00590984"/>
    <w:rsid w:val="005A026F"/>
    <w:rsid w:val="005E0DF5"/>
    <w:rsid w:val="005E474D"/>
    <w:rsid w:val="006016DF"/>
    <w:rsid w:val="00631983"/>
    <w:rsid w:val="00633718"/>
    <w:rsid w:val="00642919"/>
    <w:rsid w:val="00673AFE"/>
    <w:rsid w:val="00713E40"/>
    <w:rsid w:val="007213C3"/>
    <w:rsid w:val="00786990"/>
    <w:rsid w:val="007C3A0B"/>
    <w:rsid w:val="007F3467"/>
    <w:rsid w:val="008058A5"/>
    <w:rsid w:val="00811875"/>
    <w:rsid w:val="00813C3B"/>
    <w:rsid w:val="00821DD7"/>
    <w:rsid w:val="00823AB7"/>
    <w:rsid w:val="00830E79"/>
    <w:rsid w:val="00844880"/>
    <w:rsid w:val="00874844"/>
    <w:rsid w:val="008A32FD"/>
    <w:rsid w:val="008B14B6"/>
    <w:rsid w:val="008C161A"/>
    <w:rsid w:val="008F0D55"/>
    <w:rsid w:val="00922B7D"/>
    <w:rsid w:val="009241AE"/>
    <w:rsid w:val="00954F37"/>
    <w:rsid w:val="009911C5"/>
    <w:rsid w:val="009B2B6F"/>
    <w:rsid w:val="009C69C6"/>
    <w:rsid w:val="00A4164D"/>
    <w:rsid w:val="00A41DA5"/>
    <w:rsid w:val="00A718A1"/>
    <w:rsid w:val="00A747D4"/>
    <w:rsid w:val="00A83DF3"/>
    <w:rsid w:val="00A91594"/>
    <w:rsid w:val="00A954CD"/>
    <w:rsid w:val="00AB2D06"/>
    <w:rsid w:val="00AC7742"/>
    <w:rsid w:val="00B91015"/>
    <w:rsid w:val="00BC2F25"/>
    <w:rsid w:val="00BD7103"/>
    <w:rsid w:val="00C06461"/>
    <w:rsid w:val="00C60671"/>
    <w:rsid w:val="00C668FD"/>
    <w:rsid w:val="00C846AA"/>
    <w:rsid w:val="00CA07C2"/>
    <w:rsid w:val="00CB2473"/>
    <w:rsid w:val="00CB2D61"/>
    <w:rsid w:val="00CB3AB6"/>
    <w:rsid w:val="00CF58FC"/>
    <w:rsid w:val="00D11C65"/>
    <w:rsid w:val="00D17770"/>
    <w:rsid w:val="00DA7E4B"/>
    <w:rsid w:val="00E03E2C"/>
    <w:rsid w:val="00E24705"/>
    <w:rsid w:val="00E2607B"/>
    <w:rsid w:val="00E711F9"/>
    <w:rsid w:val="00EC76D2"/>
    <w:rsid w:val="00EF1C6D"/>
    <w:rsid w:val="00F110A6"/>
    <w:rsid w:val="00F13ED5"/>
    <w:rsid w:val="00F22C71"/>
    <w:rsid w:val="00F254DD"/>
    <w:rsid w:val="00F3660E"/>
    <w:rsid w:val="00F4755E"/>
    <w:rsid w:val="00F604E1"/>
    <w:rsid w:val="00F74354"/>
    <w:rsid w:val="00FA33DD"/>
    <w:rsid w:val="00FA34F2"/>
    <w:rsid w:val="00FD2E6C"/>
    <w:rsid w:val="00FE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B5AF4"/>
  <w15:chartTrackingRefBased/>
  <w15:docId w15:val="{CAF77D55-71BB-46E1-ACAA-254D3AAE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2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2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ED5"/>
  </w:style>
  <w:style w:type="paragraph" w:styleId="Footer">
    <w:name w:val="footer"/>
    <w:basedOn w:val="Normal"/>
    <w:link w:val="FooterChar"/>
    <w:uiPriority w:val="99"/>
    <w:unhideWhenUsed/>
    <w:rsid w:val="00F13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ED5"/>
  </w:style>
  <w:style w:type="paragraph" w:styleId="BalloonText">
    <w:name w:val="Balloon Text"/>
    <w:basedOn w:val="Normal"/>
    <w:link w:val="BalloonTextChar"/>
    <w:uiPriority w:val="99"/>
    <w:semiHidden/>
    <w:unhideWhenUsed/>
    <w:rsid w:val="00BD7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ltusova\AppData\Local\Packages\Microsoft.MicrosoftEdge_8wekyb3d8bbwe\TempState\Downloads\PL%20k%20U&#769;MZ%20z%20ANJ%20-%20z&#780;a&#769;k%20a%20zk.%20-%20s&#780;ablona%20(1)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C3A984-EE5C-4906-B3BD-17069B5C94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8E6CB5-897E-47DD-AF50-FF3A8D1E6DEE}"/>
</file>

<file path=customXml/itemProps3.xml><?xml version="1.0" encoding="utf-8"?>
<ds:datastoreItem xmlns:ds="http://schemas.openxmlformats.org/officeDocument/2006/customXml" ds:itemID="{670A97F1-C860-4B14-B96B-C377B2B231FC}"/>
</file>

<file path=customXml/itemProps4.xml><?xml version="1.0" encoding="utf-8"?>
<ds:datastoreItem xmlns:ds="http://schemas.openxmlformats.org/officeDocument/2006/customXml" ds:itemID="{C9BC6C33-13E1-45FC-BAF7-00D7168D81D3}"/>
</file>

<file path=docProps/app.xml><?xml version="1.0" encoding="utf-8"?>
<Properties xmlns="http://schemas.openxmlformats.org/officeDocument/2006/extended-properties" xmlns:vt="http://schemas.openxmlformats.org/officeDocument/2006/docPropsVTypes">
  <Template>PL k ÚMZ z ANJ - žák a zk. - šablona (1)</Template>
  <TotalTime>34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Faltusová Michaela</dc:creator>
  <cp:keywords/>
  <dc:description/>
  <cp:lastModifiedBy>Faráriková Kerry</cp:lastModifiedBy>
  <cp:revision>6</cp:revision>
  <cp:lastPrinted>2020-11-25T10:14:00Z</cp:lastPrinted>
  <dcterms:created xsi:type="dcterms:W3CDTF">2025-01-29T18:45:00Z</dcterms:created>
  <dcterms:modified xsi:type="dcterms:W3CDTF">2025-01-29T19:18:00Z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