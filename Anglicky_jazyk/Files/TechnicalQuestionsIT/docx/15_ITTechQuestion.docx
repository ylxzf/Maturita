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TableGrid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AC85D93" w14:textId="398A5211" w:rsidR="000A5CDA" w:rsidRDefault="000A5CDA" w:rsidP="000A5CDA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7521266"/>
      <w:bookmarkStart w:id="1" w:name="_Hlk187313092"/>
      <w:bookmarkStart w:id="2" w:name="_Hlk188811377"/>
      <w:r>
        <w:rPr>
          <w:sz w:val="24"/>
          <w:lang w:val="en-GB"/>
        </w:rPr>
        <w:t xml:space="preserve">In this part of the exam, you will talk about </w:t>
      </w:r>
      <w:r w:rsidRPr="000A5CDA">
        <w:rPr>
          <w:b/>
          <w:bCs/>
          <w:sz w:val="24"/>
          <w:lang w:val="en-GB"/>
        </w:rPr>
        <w:t xml:space="preserve">Use of </w:t>
      </w:r>
      <w:r w:rsidRPr="000A5CDA">
        <w:rPr>
          <w:b/>
          <w:bCs/>
          <w:sz w:val="24"/>
          <w:lang w:val="en-GB"/>
        </w:rPr>
        <w:t>Programming</w:t>
      </w:r>
      <w:r w:rsidRPr="007C3C3A">
        <w:rPr>
          <w:b/>
          <w:bCs/>
          <w:sz w:val="24"/>
          <w:lang w:val="en-GB"/>
        </w:rPr>
        <w:t xml:space="preserve"> languages</w:t>
      </w:r>
      <w:r>
        <w:rPr>
          <w:sz w:val="24"/>
          <w:lang w:val="en-GB"/>
        </w:rPr>
        <w:t>. The following ideas will help you.</w:t>
      </w:r>
    </w:p>
    <w:p w14:paraId="73BAB7F3" w14:textId="77777777" w:rsidR="000A5CDA" w:rsidRPr="00C8631F" w:rsidRDefault="000A5CDA" w:rsidP="000A5CDA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8631F">
        <w:rPr>
          <w:sz w:val="24"/>
          <w:lang w:val="en-GB"/>
        </w:rPr>
        <w:t>What programming languages do you know about? What are they used for?</w:t>
      </w:r>
    </w:p>
    <w:p w14:paraId="5D2FE6AD" w14:textId="77777777" w:rsidR="000A5CDA" w:rsidRPr="00C8631F" w:rsidRDefault="000A5CDA" w:rsidP="000A5CDA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8631F">
        <w:rPr>
          <w:sz w:val="24"/>
          <w:lang w:val="en-GB"/>
        </w:rPr>
        <w:t>What programming languages do you use?</w:t>
      </w:r>
    </w:p>
    <w:bookmarkEnd w:id="2"/>
    <w:p w14:paraId="3F63E899" w14:textId="45795BA8" w:rsidR="00E03E2C" w:rsidRPr="00E03E2C" w:rsidRDefault="00E03E2C" w:rsidP="00D11C65">
      <w:pPr>
        <w:pStyle w:val="ListParagraph"/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0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1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TxfgIAAIw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38421E13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75B7B2C7" w:rsidR="00A4164D" w:rsidRDefault="000A5CDA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26784" wp14:editId="2C8F3283">
                                  <wp:extent cx="3944620" cy="2256790"/>
                                  <wp:effectExtent l="0" t="0" r="0" b="0"/>
                                  <wp:docPr id="259026441" name="Picture 11" descr="A group of logo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9026441" name="Picture 11" descr="A group of logos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4620" cy="2256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" fillcolor="white [3201]" strokeweight=".5pt">
                <v:textbox>
                  <w:txbxContent>
                    <w:p w14:paraId="5C110C7F" w14:textId="75B7B2C7" w:rsidR="00A4164D" w:rsidRDefault="000A5CDA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526784" wp14:editId="2C8F3283">
                            <wp:extent cx="3944620" cy="2256790"/>
                            <wp:effectExtent l="0" t="0" r="0" b="0"/>
                            <wp:docPr id="259026441" name="Picture 11" descr="A group of logo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9026441" name="Picture 11" descr="A group of logos on a white background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4620" cy="2256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4A170934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216B05CA" w:rsidR="00844880" w:rsidRDefault="00EA4DF7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9D04E" wp14:editId="1F393BC9">
                                  <wp:extent cx="3325815" cy="2282663"/>
                                  <wp:effectExtent l="0" t="0" r="8255" b="3810"/>
                                  <wp:docPr id="713906457" name="Picture 13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3906457" name="Picture 13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2087" cy="2286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" fillcolor="white [3201]" strokeweight=".5pt">
                <v:textbox>
                  <w:txbxContent>
                    <w:p w14:paraId="05AD6303" w14:textId="216B05CA" w:rsidR="00844880" w:rsidRDefault="00EA4DF7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C9D04E" wp14:editId="1F393BC9">
                            <wp:extent cx="3325815" cy="2282663"/>
                            <wp:effectExtent l="0" t="0" r="8255" b="3810"/>
                            <wp:docPr id="713906457" name="Picture 13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3906457" name="Picture 13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2087" cy="2286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4A9DAC1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5CDA">
        <w:rPr>
          <w:sz w:val="24"/>
          <w:lang w:val="en-GB"/>
        </w:rPr>
        <w:t xml:space="preserve">In this part of the exam, you will talk about </w:t>
      </w:r>
      <w:r w:rsidRPr="000A5CDA">
        <w:rPr>
          <w:b/>
          <w:bCs/>
          <w:sz w:val="24"/>
          <w:lang w:val="en-GB"/>
        </w:rPr>
        <w:t>Use of Programming languages</w:t>
      </w:r>
      <w:r w:rsidRPr="000A5CDA">
        <w:rPr>
          <w:sz w:val="24"/>
          <w:lang w:val="en-GB"/>
        </w:rPr>
        <w:t>. The following ideas will help you.</w:t>
      </w:r>
    </w:p>
    <w:p w14:paraId="0339DF01" w14:textId="77777777" w:rsidR="000A5CDA" w:rsidRPr="000A5CDA" w:rsidRDefault="000A5CDA" w:rsidP="000A5CDA">
      <w:pPr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5CDA">
        <w:rPr>
          <w:sz w:val="24"/>
          <w:lang w:val="en-GB"/>
        </w:rPr>
        <w:t>What programming languages do you know about? What are they used for?</w:t>
      </w:r>
    </w:p>
    <w:p w14:paraId="5E33F3B2" w14:textId="56236C6F" w:rsidR="000A5CDA" w:rsidRPr="00B40250" w:rsidRDefault="000A5CDA" w:rsidP="000A5CDA">
      <w:pPr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5CDA">
        <w:rPr>
          <w:sz w:val="24"/>
          <w:lang w:val="en-GB"/>
        </w:rPr>
        <w:t>What programming languages do you use?</w:t>
      </w:r>
    </w:p>
    <w:p w14:paraId="0A18EA81" w14:textId="2AD6D966" w:rsidR="000A5CDA" w:rsidRPr="000A5CDA" w:rsidRDefault="000A5CDA" w:rsidP="000A5CDA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0A5CDA">
        <w:rPr>
          <w:b/>
          <w:bCs/>
          <w:color w:val="4472C4" w:themeColor="accent5"/>
          <w:sz w:val="24"/>
          <w:lang w:val="en-GB"/>
        </w:rPr>
        <w:t>Python</w:t>
      </w:r>
    </w:p>
    <w:p w14:paraId="78E90D7C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Uses: Web development, data analysis, artificial intelligence, scientific computing, automation.</w:t>
      </w:r>
    </w:p>
    <w:p w14:paraId="1FB737D9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Examples: Django (web framework), Pandas (data analysis), TensorFlow (machine learning).</w:t>
      </w:r>
    </w:p>
    <w:p w14:paraId="52E64597" w14:textId="373AC7B4" w:rsidR="000A5CDA" w:rsidRPr="000A5CDA" w:rsidRDefault="000A5CDA" w:rsidP="000A5CDA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0A5CDA">
        <w:rPr>
          <w:b/>
          <w:bCs/>
          <w:color w:val="4472C4" w:themeColor="accent5"/>
          <w:sz w:val="24"/>
          <w:lang w:val="en-GB"/>
        </w:rPr>
        <w:t>JavaScript</w:t>
      </w:r>
    </w:p>
    <w:p w14:paraId="67088FD0" w14:textId="763C9FBD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Uses: Web development (front-end and back-end), mobile app development, game</w:t>
      </w:r>
      <w:r w:rsidR="00B40250">
        <w:rPr>
          <w:color w:val="4472C4" w:themeColor="accent5"/>
          <w:sz w:val="24"/>
          <w:lang w:val="en-GB"/>
        </w:rPr>
        <w:t xml:space="preserve"> </w:t>
      </w:r>
      <w:r w:rsidRPr="000A5CDA">
        <w:rPr>
          <w:color w:val="4472C4" w:themeColor="accent5"/>
          <w:sz w:val="24"/>
          <w:lang w:val="en-GB"/>
        </w:rPr>
        <w:t>development.</w:t>
      </w:r>
    </w:p>
    <w:p w14:paraId="4E821639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Examples: React (front-end library), Node.js (back-end runtime), Phaser (game framework).</w:t>
      </w:r>
    </w:p>
    <w:p w14:paraId="6F9B659E" w14:textId="42D1669D" w:rsidR="000A5CDA" w:rsidRPr="000A5CDA" w:rsidRDefault="000A5CDA" w:rsidP="000A5CDA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0A5CDA">
        <w:rPr>
          <w:b/>
          <w:bCs/>
          <w:color w:val="4472C4" w:themeColor="accent5"/>
          <w:sz w:val="24"/>
          <w:lang w:val="en-GB"/>
        </w:rPr>
        <w:t>Java</w:t>
      </w:r>
    </w:p>
    <w:p w14:paraId="3796413B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Uses: Enterprise applications, Android app development, web applications, big data.</w:t>
      </w:r>
    </w:p>
    <w:p w14:paraId="1A513E64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Examples: Spring (web framework), Android SDK (mobile development).</w:t>
      </w:r>
    </w:p>
    <w:p w14:paraId="39D34085" w14:textId="037DC965" w:rsidR="000A5CDA" w:rsidRPr="000A5CDA" w:rsidRDefault="000A5CDA" w:rsidP="000A5CDA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0A5CDA">
        <w:rPr>
          <w:b/>
          <w:bCs/>
          <w:color w:val="4472C4" w:themeColor="accent5"/>
          <w:sz w:val="24"/>
          <w:lang w:val="en-GB"/>
        </w:rPr>
        <w:t>C++</w:t>
      </w:r>
    </w:p>
    <w:p w14:paraId="785EFF03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Uses: System/software development, game development, real-time simulations, performance-critical applications.</w:t>
      </w:r>
    </w:p>
    <w:p w14:paraId="6F6A07FA" w14:textId="52D2EB3B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Examples: Unreal Engine (game development), Qt (application framework), operating systems.</w:t>
      </w:r>
    </w:p>
    <w:p w14:paraId="51C1059E" w14:textId="0B33B345" w:rsidR="000A5CDA" w:rsidRPr="000A5CDA" w:rsidRDefault="000A5CDA" w:rsidP="000A5CDA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0A5CDA">
        <w:rPr>
          <w:b/>
          <w:bCs/>
          <w:color w:val="4472C4" w:themeColor="accent5"/>
          <w:sz w:val="24"/>
          <w:lang w:val="en-GB"/>
        </w:rPr>
        <w:t>C#</w:t>
      </w:r>
    </w:p>
    <w:p w14:paraId="75016BB7" w14:textId="77777777" w:rsidR="000A5CDA" w:rsidRPr="000A5CDA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Uses: Windows applications, game development, web applications.</w:t>
      </w:r>
    </w:p>
    <w:p w14:paraId="6D1571F5" w14:textId="47B4240E" w:rsidR="00E03E2C" w:rsidRDefault="000A5CDA" w:rsidP="000A5CDA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 w:rsidRPr="000A5CDA">
        <w:rPr>
          <w:color w:val="4472C4" w:themeColor="accent5"/>
          <w:sz w:val="24"/>
          <w:lang w:val="en-GB"/>
        </w:rPr>
        <w:t>Examples: .NET framework (Windows applications), Unity (game development), ASP.NET (web development).</w:t>
      </w:r>
    </w:p>
    <w:p w14:paraId="38539D3E" w14:textId="77777777" w:rsidR="00B40250" w:rsidRPr="00B40250" w:rsidRDefault="00B40250" w:rsidP="00B40250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B40250">
        <w:rPr>
          <w:b/>
          <w:bCs/>
          <w:color w:val="4472C4" w:themeColor="accent5"/>
          <w:sz w:val="24"/>
          <w:lang w:val="en-GB"/>
        </w:rPr>
        <w:t xml:space="preserve">HTML (HyperText Markup Language) </w:t>
      </w:r>
    </w:p>
    <w:p w14:paraId="2FD7C9D1" w14:textId="4EC0DC6C" w:rsidR="00AB2D06" w:rsidRPr="00B40250" w:rsidRDefault="00B40250" w:rsidP="00B40250">
      <w:pPr>
        <w:tabs>
          <w:tab w:val="left" w:pos="5670"/>
          <w:tab w:val="right" w:pos="9072"/>
        </w:tabs>
        <w:spacing w:after="0" w:line="276" w:lineRule="auto"/>
        <w:ind w:left="1068"/>
        <w:rPr>
          <w:color w:val="4472C4" w:themeColor="accent5"/>
          <w:sz w:val="24"/>
          <w:lang w:val="en-GB"/>
        </w:rPr>
      </w:pPr>
      <w:r>
        <w:rPr>
          <w:color w:val="4472C4" w:themeColor="accent5"/>
          <w:sz w:val="24"/>
          <w:lang w:val="en-GB"/>
        </w:rPr>
        <w:t>U</w:t>
      </w:r>
      <w:r w:rsidRPr="00B40250">
        <w:rPr>
          <w:color w:val="4472C4" w:themeColor="accent5"/>
          <w:sz w:val="24"/>
          <w:lang w:val="en-GB"/>
        </w:rPr>
        <w:t>se</w:t>
      </w:r>
      <w:r>
        <w:rPr>
          <w:color w:val="4472C4" w:themeColor="accent5"/>
          <w:sz w:val="24"/>
          <w:lang w:val="en-GB"/>
        </w:rPr>
        <w:t>s:</w:t>
      </w:r>
      <w:r w:rsidRPr="00B40250">
        <w:rPr>
          <w:color w:val="4472C4" w:themeColor="accent5"/>
          <w:sz w:val="24"/>
          <w:lang w:val="en-GB"/>
        </w:rPr>
        <w:t xml:space="preserve"> </w:t>
      </w:r>
      <w:r>
        <w:rPr>
          <w:color w:val="4472C4" w:themeColor="accent5"/>
          <w:sz w:val="24"/>
          <w:lang w:val="en-GB"/>
        </w:rPr>
        <w:t>T</w:t>
      </w:r>
      <w:r w:rsidRPr="00B40250">
        <w:rPr>
          <w:color w:val="4472C4" w:themeColor="accent5"/>
          <w:sz w:val="24"/>
          <w:lang w:val="en-GB"/>
        </w:rPr>
        <w:t>o create and design web pages. It structures the content on the web by using a series of elements and tags. These elements tell the browser how to display text, images, and other multimedia on a webpage</w:t>
      </w:r>
      <w:r w:rsidR="00681C99">
        <w:rPr>
          <w:color w:val="4472C4" w:themeColor="accent5"/>
          <w:sz w:val="24"/>
          <w:lang w:val="en-GB"/>
        </w:rPr>
        <w:t>.</w:t>
      </w: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7AABC233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50E4720A" w:rsidR="009911C5" w:rsidRDefault="00B40250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7DA8C" wp14:editId="2DF199A6">
                                  <wp:extent cx="2058670" cy="1412875"/>
                                  <wp:effectExtent l="0" t="0" r="0" b="0"/>
                                  <wp:docPr id="1361894511" name="Picture 14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1894511" name="Picture 14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" fillcolor="white [3201]" strokeweight=".5pt">
                <v:textbox>
                  <w:txbxContent>
                    <w:p w14:paraId="3CFE104D" w14:textId="50E4720A" w:rsidR="009911C5" w:rsidRDefault="00B40250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F7DA8C" wp14:editId="2DF199A6">
                            <wp:extent cx="2058670" cy="1412875"/>
                            <wp:effectExtent l="0" t="0" r="0" b="0"/>
                            <wp:docPr id="1361894511" name="Picture 14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1894511" name="Picture 14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09A29E46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46FAC75F" w:rsidR="009911C5" w:rsidRDefault="000A5CDA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F5AAF" wp14:editId="4EE48B56">
                                  <wp:extent cx="2239680" cy="1281495"/>
                                  <wp:effectExtent l="0" t="0" r="8255" b="0"/>
                                  <wp:docPr id="1113340483" name="Picture 12" descr="A group of logo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3340483" name="Picture 12" descr="A group of logos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6166" cy="1285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" fillcolor="white [3201]" strokeweight=".5pt">
                <v:textbox>
                  <w:txbxContent>
                    <w:p w14:paraId="77A58874" w14:textId="46FAC75F" w:rsidR="009911C5" w:rsidRDefault="000A5CDA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BF5AAF" wp14:editId="4EE48B56">
                            <wp:extent cx="2239680" cy="1281495"/>
                            <wp:effectExtent l="0" t="0" r="8255" b="0"/>
                            <wp:docPr id="1113340483" name="Picture 12" descr="A group of logo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3340483" name="Picture 12" descr="A group of logos on a white background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6166" cy="1285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4"/>
      <w:footerReference w:type="default" r:id="rId15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0F491" w14:textId="77777777" w:rsidR="00C672CB" w:rsidRDefault="00C672CB" w:rsidP="00F13ED5">
      <w:pPr>
        <w:spacing w:after="0" w:line="240" w:lineRule="auto"/>
      </w:pPr>
      <w:r>
        <w:separator/>
      </w:r>
    </w:p>
  </w:endnote>
  <w:endnote w:type="continuationSeparator" w:id="0">
    <w:p w14:paraId="3784D18E" w14:textId="77777777" w:rsidR="00C672CB" w:rsidRDefault="00C672CB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95DFB" w14:textId="77777777" w:rsidR="000B1F90" w:rsidRPr="00F13ED5" w:rsidRDefault="000B1F90" w:rsidP="000E5537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FA671" w14:textId="77777777" w:rsidR="00571071" w:rsidRDefault="00571071" w:rsidP="00571071">
    <w:pPr>
      <w:pStyle w:val="Footer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5198" w14:textId="77777777" w:rsidR="000B1F90" w:rsidRPr="00F13ED5" w:rsidRDefault="00F13ED5" w:rsidP="009911C5">
    <w:pPr>
      <w:pStyle w:val="Footer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C4BA8" w14:textId="77777777" w:rsidR="00C672CB" w:rsidRDefault="00C672CB" w:rsidP="00F13ED5">
      <w:pPr>
        <w:spacing w:after="0" w:line="240" w:lineRule="auto"/>
      </w:pPr>
      <w:r>
        <w:separator/>
      </w:r>
    </w:p>
  </w:footnote>
  <w:footnote w:type="continuationSeparator" w:id="0">
    <w:p w14:paraId="0675DFCB" w14:textId="77777777" w:rsidR="00C672CB" w:rsidRDefault="00C672CB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FB0C" w14:textId="0FA528CB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252374A1" w:rsidR="009C69C6" w:rsidRPr="00713E40" w:rsidRDefault="00877C23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" fillcolor="white [3201]" strokeweight=".5pt">
              <v:textbox>
                <w:txbxContent>
                  <w:p w14:paraId="2F01E4AC" w14:textId="252374A1" w:rsidR="009C69C6" w:rsidRPr="00713E40" w:rsidRDefault="00877C23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69C6">
      <w:rPr>
        <w:b/>
        <w:sz w:val="28"/>
      </w:rPr>
      <w:t>Student´s task sheet</w:t>
    </w:r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r w:rsidR="00877C23" w:rsidRPr="00877C23">
      <w:rPr>
        <w:b/>
        <w:sz w:val="28"/>
      </w:rPr>
      <w:t>Use of Programming Languages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A344" w14:textId="79E3D779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7790D087" w:rsidR="009911C5" w:rsidRPr="00713E40" w:rsidRDefault="0082099D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">
              <v:textbox>
                <w:txbxContent>
                  <w:p w14:paraId="18FFDBE3" w14:textId="7790D087" w:rsidR="009911C5" w:rsidRPr="00713E40" w:rsidRDefault="0082099D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 w:rsidR="0082099D">
      <w:rPr>
        <w:b/>
        <w:sz w:val="28"/>
      </w:rPr>
      <w:t xml:space="preserve">          </w:t>
    </w:r>
    <w:r>
      <w:rPr>
        <w:b/>
        <w:sz w:val="28"/>
      </w:rPr>
      <w:t>TOPIC</w:t>
    </w:r>
    <w:r w:rsidR="00713E40">
      <w:rPr>
        <w:b/>
        <w:sz w:val="28"/>
      </w:rPr>
      <w:t>:</w:t>
    </w:r>
    <w:r w:rsidR="0082099D">
      <w:rPr>
        <w:b/>
        <w:sz w:val="28"/>
      </w:rPr>
      <w:t xml:space="preserve"> </w:t>
    </w:r>
    <w:r w:rsidR="0082099D" w:rsidRPr="0082099D">
      <w:rPr>
        <w:b/>
        <w:sz w:val="28"/>
      </w:rPr>
      <w:t>Use of Programming Languages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D48"/>
    <w:multiLevelType w:val="hybridMultilevel"/>
    <w:tmpl w:val="74EAAB34"/>
    <w:lvl w:ilvl="0" w:tplc="AB28B0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45CAF"/>
    <w:multiLevelType w:val="hybridMultilevel"/>
    <w:tmpl w:val="F260E4B0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747272"/>
    <w:multiLevelType w:val="hybridMultilevel"/>
    <w:tmpl w:val="C1906BF8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82646"/>
    <w:multiLevelType w:val="hybridMultilevel"/>
    <w:tmpl w:val="2D5EB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1952">
    <w:abstractNumId w:val="2"/>
  </w:num>
  <w:num w:numId="2" w16cid:durableId="384061892">
    <w:abstractNumId w:val="3"/>
  </w:num>
  <w:num w:numId="3" w16cid:durableId="393091268">
    <w:abstractNumId w:val="6"/>
  </w:num>
  <w:num w:numId="4" w16cid:durableId="1860123324">
    <w:abstractNumId w:val="0"/>
  </w:num>
  <w:num w:numId="5" w16cid:durableId="1238980905">
    <w:abstractNumId w:val="5"/>
  </w:num>
  <w:num w:numId="6" w16cid:durableId="1100876161">
    <w:abstractNumId w:val="1"/>
  </w:num>
  <w:num w:numId="7" w16cid:durableId="1528103764">
    <w:abstractNumId w:val="7"/>
  </w:num>
  <w:num w:numId="8" w16cid:durableId="1401102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600CC"/>
    <w:rsid w:val="00076CDA"/>
    <w:rsid w:val="00090436"/>
    <w:rsid w:val="000A5CDA"/>
    <w:rsid w:val="000B1F90"/>
    <w:rsid w:val="000E1289"/>
    <w:rsid w:val="000E5537"/>
    <w:rsid w:val="00106607"/>
    <w:rsid w:val="00117B62"/>
    <w:rsid w:val="0014723D"/>
    <w:rsid w:val="001E04AE"/>
    <w:rsid w:val="001F06B6"/>
    <w:rsid w:val="002061B9"/>
    <w:rsid w:val="002066FB"/>
    <w:rsid w:val="0023552A"/>
    <w:rsid w:val="002448C1"/>
    <w:rsid w:val="002A0248"/>
    <w:rsid w:val="002B2174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B3874"/>
    <w:rsid w:val="004F5BDB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73AFE"/>
    <w:rsid w:val="00681C99"/>
    <w:rsid w:val="00713E40"/>
    <w:rsid w:val="007213C3"/>
    <w:rsid w:val="007422C6"/>
    <w:rsid w:val="00786990"/>
    <w:rsid w:val="007C3A0B"/>
    <w:rsid w:val="007F3467"/>
    <w:rsid w:val="008058A5"/>
    <w:rsid w:val="00811875"/>
    <w:rsid w:val="00813C3B"/>
    <w:rsid w:val="0082099D"/>
    <w:rsid w:val="00821DD7"/>
    <w:rsid w:val="00823AB7"/>
    <w:rsid w:val="00830E79"/>
    <w:rsid w:val="00844880"/>
    <w:rsid w:val="00874844"/>
    <w:rsid w:val="00877C23"/>
    <w:rsid w:val="008A32FD"/>
    <w:rsid w:val="008B14B6"/>
    <w:rsid w:val="008C161A"/>
    <w:rsid w:val="008F0D55"/>
    <w:rsid w:val="00922B7D"/>
    <w:rsid w:val="009241AE"/>
    <w:rsid w:val="00954F37"/>
    <w:rsid w:val="009911C5"/>
    <w:rsid w:val="009B2B6F"/>
    <w:rsid w:val="009C69C6"/>
    <w:rsid w:val="00A4164D"/>
    <w:rsid w:val="00A718A1"/>
    <w:rsid w:val="00A747D4"/>
    <w:rsid w:val="00A83DF3"/>
    <w:rsid w:val="00A91594"/>
    <w:rsid w:val="00AB2D06"/>
    <w:rsid w:val="00AC7742"/>
    <w:rsid w:val="00B40250"/>
    <w:rsid w:val="00B91015"/>
    <w:rsid w:val="00BA1125"/>
    <w:rsid w:val="00BC2F25"/>
    <w:rsid w:val="00BD7103"/>
    <w:rsid w:val="00C06461"/>
    <w:rsid w:val="00C60671"/>
    <w:rsid w:val="00C668FD"/>
    <w:rsid w:val="00C672CB"/>
    <w:rsid w:val="00C846AA"/>
    <w:rsid w:val="00CA07C2"/>
    <w:rsid w:val="00CB2D61"/>
    <w:rsid w:val="00CB3AB6"/>
    <w:rsid w:val="00CF58FC"/>
    <w:rsid w:val="00D11C65"/>
    <w:rsid w:val="00D17770"/>
    <w:rsid w:val="00DA7E4B"/>
    <w:rsid w:val="00E03E2C"/>
    <w:rsid w:val="00E2607B"/>
    <w:rsid w:val="00E711F9"/>
    <w:rsid w:val="00EA4DF7"/>
    <w:rsid w:val="00EC76D2"/>
    <w:rsid w:val="00EF1C6D"/>
    <w:rsid w:val="00F110A6"/>
    <w:rsid w:val="00F13ED5"/>
    <w:rsid w:val="00F22C71"/>
    <w:rsid w:val="00F254DD"/>
    <w:rsid w:val="00F3660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D5"/>
  </w:style>
  <w:style w:type="paragraph" w:styleId="Footer">
    <w:name w:val="footer"/>
    <w:basedOn w:val="Normal"/>
    <w:link w:val="Foot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D5"/>
  </w:style>
  <w:style w:type="paragraph" w:styleId="BalloonText">
    <w:name w:val="Balloon Text"/>
    <w:basedOn w:val="Normal"/>
    <w:link w:val="BalloonText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34946-813D-42BA-BBB0-F8F6DA68EB0B}"/>
</file>

<file path=customXml/itemProps3.xml><?xml version="1.0" encoding="utf-8"?>
<ds:datastoreItem xmlns:ds="http://schemas.openxmlformats.org/officeDocument/2006/customXml" ds:itemID="{B0D789C6-2FE0-4125-B977-46B139A3C3E7}"/>
</file>

<file path=customXml/itemProps4.xml><?xml version="1.0" encoding="utf-8"?>
<ds:datastoreItem xmlns:ds="http://schemas.openxmlformats.org/officeDocument/2006/customXml" ds:itemID="{23D58E6B-20A2-44CB-866A-E937DFEBD37E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19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Faráriková Kerry</cp:lastModifiedBy>
  <cp:revision>9</cp:revision>
  <cp:lastPrinted>2020-11-25T10:14:00Z</cp:lastPrinted>
  <dcterms:created xsi:type="dcterms:W3CDTF">2025-01-30T17:35:00Z</dcterms:created>
  <dcterms:modified xsi:type="dcterms:W3CDTF">2025-01-30T17:55:00Z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