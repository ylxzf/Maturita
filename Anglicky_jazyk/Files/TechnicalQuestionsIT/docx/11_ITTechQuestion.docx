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34F5" w14:textId="77777777" w:rsidR="005A026F" w:rsidRPr="005A026F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Mkatabulky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5A026F" w14:paraId="7982C0DA" w14:textId="77777777" w:rsidTr="002B2174">
        <w:tc>
          <w:tcPr>
            <w:tcW w:w="10485" w:type="dxa"/>
          </w:tcPr>
          <w:p w14:paraId="66F5A9DF" w14:textId="5963A578" w:rsidR="002B2174" w:rsidRPr="003E6FF2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 xml:space="preserve">TWO                             </w:t>
            </w:r>
            <w:r w:rsidR="002F720D">
              <w:rPr>
                <w:b/>
                <w:sz w:val="28"/>
                <w:lang w:val="en-GB"/>
              </w:rPr>
              <w:t>Information Technology</w:t>
            </w:r>
            <w:r>
              <w:rPr>
                <w:b/>
                <w:sz w:val="28"/>
                <w:lang w:val="en-GB"/>
              </w:rPr>
              <w:t xml:space="preserve"> Technical Question</w:t>
            </w:r>
            <w:r w:rsidR="003E6FF2">
              <w:rPr>
                <w:b/>
                <w:sz w:val="28"/>
                <w:lang w:val="en-GB"/>
              </w:rPr>
              <w:t xml:space="preserve">                    </w:t>
            </w:r>
            <w:r w:rsidR="003E6FF2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5A026F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875974A" w14:textId="12221DF8" w:rsidR="00FA33DD" w:rsidRDefault="00FA33DD" w:rsidP="00FA33D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0" w:name="_Hlk189043910"/>
      <w:bookmarkStart w:id="1" w:name="_Hlk187521266"/>
      <w:bookmarkStart w:id="2" w:name="_Hlk187313092"/>
      <w:r>
        <w:rPr>
          <w:sz w:val="24"/>
          <w:lang w:val="en-GB"/>
        </w:rPr>
        <w:t>In th</w:t>
      </w:r>
      <w:r w:rsidR="00A83DF3">
        <w:rPr>
          <w:sz w:val="24"/>
          <w:lang w:val="en-GB"/>
        </w:rPr>
        <w:t>is</w:t>
      </w:r>
      <w:r>
        <w:rPr>
          <w:sz w:val="24"/>
          <w:lang w:val="en-GB"/>
        </w:rPr>
        <w:t xml:space="preserve"> part of the exam, you will talk about</w:t>
      </w:r>
      <w:r w:rsidR="00051F72">
        <w:rPr>
          <w:sz w:val="24"/>
          <w:lang w:val="en-GB"/>
        </w:rPr>
        <w:t xml:space="preserve"> </w:t>
      </w:r>
      <w:r w:rsidR="00F55D20" w:rsidRPr="00F55D20">
        <w:rPr>
          <w:b/>
          <w:bCs/>
          <w:sz w:val="24"/>
          <w:lang w:val="en-GB"/>
        </w:rPr>
        <w:t>Network</w:t>
      </w:r>
      <w:r w:rsidR="00F55D20">
        <w:rPr>
          <w:sz w:val="24"/>
          <w:lang w:val="en-GB"/>
        </w:rPr>
        <w:t xml:space="preserve"> </w:t>
      </w:r>
      <w:r w:rsidR="00051F72" w:rsidRPr="00051F72">
        <w:rPr>
          <w:b/>
          <w:bCs/>
          <w:sz w:val="24"/>
          <w:lang w:val="en-GB"/>
        </w:rPr>
        <w:t>Topolog</w:t>
      </w:r>
      <w:r w:rsidR="003743B0">
        <w:rPr>
          <w:b/>
          <w:bCs/>
          <w:sz w:val="24"/>
          <w:lang w:val="en-GB"/>
        </w:rPr>
        <w:t>ies</w:t>
      </w:r>
      <w:r>
        <w:rPr>
          <w:sz w:val="24"/>
          <w:lang w:val="en-GB"/>
        </w:rPr>
        <w:t>. The following ideas will help you.</w:t>
      </w:r>
    </w:p>
    <w:p w14:paraId="7B9FDAD1" w14:textId="553C6886" w:rsidR="004F4694" w:rsidRPr="004F4694" w:rsidRDefault="004F4694" w:rsidP="004F4694">
      <w:pPr>
        <w:pStyle w:val="Odstavecseseznamem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4F4694">
        <w:rPr>
          <w:sz w:val="24"/>
          <w:lang w:val="en-GB"/>
        </w:rPr>
        <w:t xml:space="preserve">What types of network topology arrangements do you know? </w:t>
      </w:r>
      <w:r w:rsidR="00751EA1" w:rsidRPr="004F4694">
        <w:rPr>
          <w:sz w:val="24"/>
          <w:lang w:val="en-GB"/>
        </w:rPr>
        <w:t>E.g.,</w:t>
      </w:r>
      <w:r w:rsidRPr="004F4694">
        <w:rPr>
          <w:sz w:val="24"/>
          <w:lang w:val="en-GB"/>
        </w:rPr>
        <w:t xml:space="preserve"> Bus, Star, Ring, Mesh……</w:t>
      </w:r>
    </w:p>
    <w:p w14:paraId="16C2661A" w14:textId="6A741F59" w:rsidR="004F4694" w:rsidRDefault="004F4694" w:rsidP="004F4694">
      <w:pPr>
        <w:pStyle w:val="Odstavecseseznamem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4F4694">
        <w:rPr>
          <w:sz w:val="24"/>
          <w:lang w:val="en-GB"/>
        </w:rPr>
        <w:t>Which is the most popular choice and why?</w:t>
      </w:r>
    </w:p>
    <w:p w14:paraId="44E5E7C4" w14:textId="792A80C2" w:rsidR="00AE741D" w:rsidRPr="004F4694" w:rsidRDefault="00AE741D" w:rsidP="004F4694">
      <w:pPr>
        <w:pStyle w:val="Odstavecseseznamem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3" w:name="_Hlk189044359"/>
      <w:r>
        <w:rPr>
          <w:sz w:val="24"/>
          <w:lang w:val="en-GB"/>
        </w:rPr>
        <w:t xml:space="preserve">Can you give examples of where some are </w:t>
      </w:r>
      <w:r w:rsidR="00751EA1">
        <w:rPr>
          <w:sz w:val="24"/>
          <w:lang w:val="en-GB"/>
        </w:rPr>
        <w:t>used?</w:t>
      </w:r>
    </w:p>
    <w:bookmarkEnd w:id="0"/>
    <w:bookmarkEnd w:id="3"/>
    <w:p w14:paraId="3F63E899" w14:textId="45795BA8" w:rsidR="00E03E2C" w:rsidRPr="00E03E2C" w:rsidRDefault="00E03E2C" w:rsidP="00D11C65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bookmarkEnd w:id="1"/>
    <w:p w14:paraId="305B315A" w14:textId="77777777" w:rsidR="005A026F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2"/>
    <w:p w14:paraId="7273FE9D" w14:textId="77777777" w:rsidR="00FA33D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2574003E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78BDBB36" w:rsidR="00A4164D" w:rsidRDefault="00E27125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3F1D7" wp14:editId="12D912A8">
                                  <wp:extent cx="3944620" cy="2152073"/>
                                  <wp:effectExtent l="0" t="0" r="0" b="635"/>
                                  <wp:docPr id="208002815" name="Picture 13" descr="A diagram of a network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002815" name="Picture 13" descr="A diagram of a network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3696" cy="2162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CF7"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" fillcolor="white [3201]" strokeweight=".5pt">
                <v:textbox>
                  <w:txbxContent>
                    <w:p w14:paraId="5C110C7F" w14:textId="78BDBB36" w:rsidR="00A4164D" w:rsidRDefault="00E27125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C3F1D7" wp14:editId="12D912A8">
                            <wp:extent cx="3944620" cy="2152073"/>
                            <wp:effectExtent l="0" t="0" r="0" b="635"/>
                            <wp:docPr id="208002815" name="Picture 13" descr="A diagram of a network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002815" name="Picture 13" descr="A diagram of a network diagram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3696" cy="2162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7F813F22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5DD1BF62" w:rsidR="00844880" w:rsidRDefault="00E27125" w:rsidP="00FA33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7F9C7" wp14:editId="7CAC4E77">
                                  <wp:extent cx="2670175" cy="2273935"/>
                                  <wp:effectExtent l="0" t="0" r="0" b="0"/>
                                  <wp:docPr id="1274877494" name="Picture 14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4877494" name="Picture 14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0175" cy="2273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" fillcolor="white [3201]" strokeweight=".5pt">
                <v:textbox>
                  <w:txbxContent>
                    <w:p w14:paraId="05AD6303" w14:textId="5DD1BF62" w:rsidR="00844880" w:rsidRDefault="00E27125" w:rsidP="00FA33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A7F9C7" wp14:editId="7CAC4E77">
                            <wp:extent cx="2670175" cy="2273935"/>
                            <wp:effectExtent l="0" t="0" r="0" b="0"/>
                            <wp:docPr id="1274877494" name="Picture 14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4877494" name="Picture 14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0175" cy="2273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0BDA96A2" w14:textId="183E5B46" w:rsidR="00F254D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Default="00571071" w:rsidP="002B2174">
      <w:pPr>
        <w:rPr>
          <w:sz w:val="24"/>
          <w:lang w:val="en-GB"/>
        </w:rPr>
        <w:sectPr w:rsidR="00571071" w:rsidSect="00A4164D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Default="00571071" w:rsidP="00571071">
      <w:pPr>
        <w:rPr>
          <w:sz w:val="10"/>
          <w:lang w:val="en-GB"/>
        </w:rPr>
      </w:pPr>
    </w:p>
    <w:tbl>
      <w:tblPr>
        <w:tblStyle w:val="Mkatabulky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5A026F" w14:paraId="6A62C5EF" w14:textId="77777777" w:rsidTr="002B2174">
        <w:tc>
          <w:tcPr>
            <w:tcW w:w="10485" w:type="dxa"/>
          </w:tcPr>
          <w:p w14:paraId="209AB6C7" w14:textId="6AE75EDF" w:rsidR="00571071" w:rsidRPr="005A026F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>TWO</w:t>
            </w:r>
            <w:r w:rsidR="009241AE">
              <w:rPr>
                <w:b/>
                <w:sz w:val="28"/>
                <w:lang w:val="en-GB"/>
              </w:rPr>
              <w:t xml:space="preserve">                  </w:t>
            </w:r>
            <w:r w:rsidR="007213C3">
              <w:rPr>
                <w:b/>
                <w:sz w:val="28"/>
                <w:lang w:val="en-GB"/>
              </w:rPr>
              <w:t xml:space="preserve">Information Technology </w:t>
            </w:r>
            <w:r w:rsidR="009241AE">
              <w:rPr>
                <w:b/>
                <w:sz w:val="28"/>
                <w:lang w:val="en-GB"/>
              </w:rPr>
              <w:t>Technical Question</w:t>
            </w:r>
            <w:r w:rsidR="0014723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14723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5A026F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58341E4" w14:textId="7598F6B0" w:rsidR="00E27125" w:rsidRPr="00E27125" w:rsidRDefault="00E27125" w:rsidP="00E27125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E27125">
        <w:rPr>
          <w:sz w:val="24"/>
          <w:lang w:val="en-GB"/>
        </w:rPr>
        <w:t xml:space="preserve">In this part of the exam, you will talk about </w:t>
      </w:r>
      <w:r w:rsidRPr="00E27125">
        <w:rPr>
          <w:b/>
          <w:bCs/>
          <w:sz w:val="24"/>
          <w:lang w:val="en-GB"/>
        </w:rPr>
        <w:t>Network Topolog</w:t>
      </w:r>
      <w:r w:rsidR="003743B0">
        <w:rPr>
          <w:b/>
          <w:bCs/>
          <w:sz w:val="24"/>
          <w:lang w:val="en-GB"/>
        </w:rPr>
        <w:t>ies</w:t>
      </w:r>
      <w:r w:rsidRPr="00E27125">
        <w:rPr>
          <w:sz w:val="24"/>
          <w:lang w:val="en-GB"/>
        </w:rPr>
        <w:t>. The following ideas will help you.</w:t>
      </w:r>
    </w:p>
    <w:p w14:paraId="4ED53EFA" w14:textId="07D6A484" w:rsidR="00F55D20" w:rsidRDefault="00E27125" w:rsidP="00AE741D">
      <w:pPr>
        <w:tabs>
          <w:tab w:val="left" w:pos="5670"/>
          <w:tab w:val="right" w:pos="9072"/>
        </w:tabs>
        <w:spacing w:after="0" w:line="276" w:lineRule="auto"/>
        <w:ind w:left="360"/>
        <w:rPr>
          <w:sz w:val="24"/>
          <w:lang w:val="en-GB"/>
        </w:rPr>
      </w:pPr>
      <w:r w:rsidRPr="00E27125">
        <w:rPr>
          <w:sz w:val="24"/>
          <w:lang w:val="en-GB"/>
        </w:rPr>
        <w:t>•</w:t>
      </w:r>
      <w:r w:rsidR="00AE741D">
        <w:rPr>
          <w:sz w:val="24"/>
          <w:lang w:val="en-GB"/>
        </w:rPr>
        <w:t xml:space="preserve"> </w:t>
      </w:r>
      <w:r w:rsidRPr="00E27125">
        <w:rPr>
          <w:sz w:val="24"/>
          <w:lang w:val="en-GB"/>
        </w:rPr>
        <w:t xml:space="preserve">What types of network topology arrangements do you know? </w:t>
      </w:r>
      <w:r w:rsidR="00EE61F3" w:rsidRPr="00E27125">
        <w:rPr>
          <w:sz w:val="24"/>
          <w:lang w:val="en-GB"/>
        </w:rPr>
        <w:t>E.g.,</w:t>
      </w:r>
      <w:r w:rsidRPr="00E27125">
        <w:rPr>
          <w:sz w:val="24"/>
          <w:lang w:val="en-GB"/>
        </w:rPr>
        <w:t xml:space="preserve"> Bus, Star, Ring, Mesh……</w:t>
      </w:r>
    </w:p>
    <w:p w14:paraId="3FB2DBA0" w14:textId="1C623F5D" w:rsidR="00F55D20" w:rsidRPr="00E27125" w:rsidRDefault="00F55D20" w:rsidP="00AE741D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F55D20">
        <w:rPr>
          <w:color w:val="4472C4" w:themeColor="accent5"/>
          <w:sz w:val="24"/>
          <w:lang w:val="en-GB"/>
        </w:rPr>
        <w:t>Network topologies describe the arrangement of various elements in a computer network:</w:t>
      </w:r>
    </w:p>
    <w:p w14:paraId="607AAC80" w14:textId="42902317" w:rsidR="00F55D20" w:rsidRPr="00F55D20" w:rsidRDefault="00F55D20" w:rsidP="00F55D20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E27125">
        <w:rPr>
          <w:b/>
          <w:bCs/>
          <w:color w:val="4472C4" w:themeColor="accent5"/>
          <w:sz w:val="24"/>
          <w:lang w:val="en-GB"/>
        </w:rPr>
        <w:t>Bus Topology:</w:t>
      </w:r>
      <w:r w:rsidRPr="00F55D20">
        <w:rPr>
          <w:color w:val="4472C4" w:themeColor="accent5"/>
          <w:sz w:val="24"/>
          <w:lang w:val="en-GB"/>
        </w:rPr>
        <w:t xml:space="preserve"> All devices are connected to a single central cable, called the bus or backbone. Data sent from a </w:t>
      </w:r>
      <w:r w:rsidR="00EE61F3" w:rsidRPr="00F55D20">
        <w:rPr>
          <w:color w:val="4472C4" w:themeColor="accent5"/>
          <w:sz w:val="24"/>
          <w:lang w:val="en-GB"/>
        </w:rPr>
        <w:t>device travel</w:t>
      </w:r>
      <w:r w:rsidRPr="00F55D20">
        <w:rPr>
          <w:color w:val="4472C4" w:themeColor="accent5"/>
          <w:sz w:val="24"/>
          <w:lang w:val="en-GB"/>
        </w:rPr>
        <w:t xml:space="preserve"> along the bus until it reaches its destination.</w:t>
      </w:r>
    </w:p>
    <w:p w14:paraId="5D22A4CD" w14:textId="2AC78C34" w:rsidR="00F55D20" w:rsidRPr="00F55D20" w:rsidRDefault="00F55D20" w:rsidP="00F55D20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E27125">
        <w:rPr>
          <w:b/>
          <w:bCs/>
          <w:color w:val="4472C4" w:themeColor="accent5"/>
          <w:sz w:val="24"/>
          <w:lang w:val="en-GB"/>
        </w:rPr>
        <w:t>Star Topology:</w:t>
      </w:r>
      <w:r w:rsidRPr="00F55D20">
        <w:rPr>
          <w:color w:val="4472C4" w:themeColor="accent5"/>
          <w:sz w:val="24"/>
          <w:lang w:val="en-GB"/>
        </w:rPr>
        <w:t xml:space="preserve"> All devices are connected to a central hub or switch. Data sent from a device passes through the hub before reaching its destination.</w:t>
      </w:r>
    </w:p>
    <w:p w14:paraId="028629BA" w14:textId="3FC50A68" w:rsidR="00F55D20" w:rsidRPr="00F55D20" w:rsidRDefault="00F55D20" w:rsidP="00F55D20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E27125">
        <w:rPr>
          <w:b/>
          <w:bCs/>
          <w:color w:val="4472C4" w:themeColor="accent5"/>
          <w:sz w:val="24"/>
          <w:lang w:val="en-GB"/>
        </w:rPr>
        <w:t>Ring Topology:</w:t>
      </w:r>
      <w:r w:rsidRPr="00F55D20">
        <w:rPr>
          <w:color w:val="4472C4" w:themeColor="accent5"/>
          <w:sz w:val="24"/>
          <w:lang w:val="en-GB"/>
        </w:rPr>
        <w:t xml:space="preserve"> Each device is connected to two other devices, forming a circular data path. Data travels in one direction around the ring until it reaches its destination.</w:t>
      </w:r>
    </w:p>
    <w:p w14:paraId="1E5B88F9" w14:textId="4F408BA6" w:rsidR="00F55D20" w:rsidRDefault="00F55D20" w:rsidP="00F55D20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AE741D">
        <w:rPr>
          <w:b/>
          <w:bCs/>
          <w:color w:val="4472C4" w:themeColor="accent5"/>
          <w:sz w:val="24"/>
          <w:lang w:val="en-GB"/>
        </w:rPr>
        <w:t>Mesh Topology:</w:t>
      </w:r>
      <w:r w:rsidRPr="00F55D20">
        <w:rPr>
          <w:color w:val="4472C4" w:themeColor="accent5"/>
          <w:sz w:val="24"/>
          <w:lang w:val="en-GB"/>
        </w:rPr>
        <w:t xml:space="preserve"> Devices are interconnected, with each device having a direct link to every other device. This provides high redundancy and reliability.</w:t>
      </w:r>
    </w:p>
    <w:p w14:paraId="243C7A3F" w14:textId="0BCC4E1E" w:rsidR="00AE741D" w:rsidRDefault="00AE741D" w:rsidP="00F55D20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AE741D">
        <w:rPr>
          <w:b/>
          <w:bCs/>
          <w:color w:val="4472C4" w:themeColor="accent5"/>
          <w:sz w:val="24"/>
          <w:lang w:val="en-GB"/>
        </w:rPr>
        <w:t>Tree Topology:</w:t>
      </w:r>
      <w:r w:rsidRPr="00AE741D">
        <w:rPr>
          <w:color w:val="4472C4" w:themeColor="accent5"/>
          <w:sz w:val="24"/>
          <w:lang w:val="en-GB"/>
        </w:rPr>
        <w:t xml:space="preserve"> A hybrid topology that combines star and bus topologies. Devices are </w:t>
      </w:r>
      <w:r w:rsidR="00FD4493" w:rsidRPr="00AE741D">
        <w:rPr>
          <w:color w:val="4472C4" w:themeColor="accent5"/>
          <w:sz w:val="24"/>
          <w:lang w:val="en-GB"/>
        </w:rPr>
        <w:t xml:space="preserve">arranged </w:t>
      </w:r>
      <w:r w:rsidR="00FD4493">
        <w:rPr>
          <w:color w:val="4472C4" w:themeColor="accent5"/>
          <w:sz w:val="24"/>
          <w:lang w:val="en-GB"/>
        </w:rPr>
        <w:t>in</w:t>
      </w:r>
      <w:r w:rsidRPr="00AE741D">
        <w:rPr>
          <w:color w:val="4472C4" w:themeColor="accent5"/>
          <w:sz w:val="24"/>
          <w:lang w:val="en-GB"/>
        </w:rPr>
        <w:t xml:space="preserve"> a hierarchical structure, with a central root node and branches of nodes.</w:t>
      </w:r>
    </w:p>
    <w:p w14:paraId="603D2141" w14:textId="23D2C263" w:rsidR="00E27125" w:rsidRPr="00E27125" w:rsidRDefault="00AE741D" w:rsidP="00AE741D">
      <w:pPr>
        <w:tabs>
          <w:tab w:val="left" w:pos="5670"/>
          <w:tab w:val="right" w:pos="9072"/>
        </w:tabs>
        <w:spacing w:after="0" w:line="276" w:lineRule="auto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     </w:t>
      </w:r>
      <w:r w:rsidR="00E27125" w:rsidRPr="00E27125">
        <w:rPr>
          <w:color w:val="000000" w:themeColor="text1"/>
          <w:sz w:val="24"/>
          <w:lang w:val="en-GB"/>
        </w:rPr>
        <w:t>•</w:t>
      </w:r>
      <w:r>
        <w:rPr>
          <w:color w:val="000000" w:themeColor="text1"/>
          <w:sz w:val="24"/>
          <w:lang w:val="en-GB"/>
        </w:rPr>
        <w:t xml:space="preserve">     </w:t>
      </w:r>
      <w:r w:rsidR="00E27125" w:rsidRPr="00E27125">
        <w:rPr>
          <w:color w:val="000000" w:themeColor="text1"/>
          <w:sz w:val="24"/>
          <w:lang w:val="en-GB"/>
        </w:rPr>
        <w:t>Which is the most popular choice and why?</w:t>
      </w:r>
    </w:p>
    <w:p w14:paraId="2FD7C9D1" w14:textId="3535FE2F" w:rsidR="00AB2D06" w:rsidRPr="00E27125" w:rsidRDefault="00E27125" w:rsidP="00AB2D06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E27125">
        <w:rPr>
          <w:b/>
          <w:bCs/>
          <w:color w:val="4472C4" w:themeColor="accent5"/>
          <w:sz w:val="24"/>
          <w:lang w:val="en-GB"/>
        </w:rPr>
        <w:t>Star</w:t>
      </w:r>
    </w:p>
    <w:p w14:paraId="1AAC7D49" w14:textId="3B755858" w:rsidR="00E27125" w:rsidRPr="00E27125" w:rsidRDefault="00E27125" w:rsidP="00E27125">
      <w:pPr>
        <w:pStyle w:val="Odstavecseseznamem"/>
        <w:numPr>
          <w:ilvl w:val="0"/>
          <w:numId w:val="10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E27125">
        <w:rPr>
          <w:color w:val="4472C4" w:themeColor="accent5"/>
          <w:sz w:val="24"/>
          <w:lang w:val="en-GB"/>
        </w:rPr>
        <w:t>Easy to Install and Manage</w:t>
      </w:r>
      <w:r>
        <w:rPr>
          <w:color w:val="4472C4" w:themeColor="accent5"/>
          <w:sz w:val="24"/>
          <w:lang w:val="en-GB"/>
        </w:rPr>
        <w:t xml:space="preserve">: </w:t>
      </w:r>
      <w:r w:rsidRPr="00E27125">
        <w:rPr>
          <w:color w:val="4472C4" w:themeColor="accent5"/>
          <w:sz w:val="24"/>
          <w:lang w:val="en-GB"/>
        </w:rPr>
        <w:t>It's easy to expand the network by adding more devices to the central hub without disrupting the existing network.</w:t>
      </w:r>
    </w:p>
    <w:p w14:paraId="050AFDC6" w14:textId="6A8E1708" w:rsidR="00E27125" w:rsidRPr="00E27125" w:rsidRDefault="00E27125" w:rsidP="00E27125">
      <w:pPr>
        <w:pStyle w:val="Odstavecseseznamem"/>
        <w:numPr>
          <w:ilvl w:val="0"/>
          <w:numId w:val="10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E27125">
        <w:rPr>
          <w:color w:val="4472C4" w:themeColor="accent5"/>
          <w:sz w:val="24"/>
          <w:lang w:val="en-GB"/>
        </w:rPr>
        <w:t>Centralized Control</w:t>
      </w:r>
    </w:p>
    <w:p w14:paraId="7D722332" w14:textId="55190240" w:rsidR="00E27125" w:rsidRPr="00E27125" w:rsidRDefault="00E27125" w:rsidP="00E27125">
      <w:pPr>
        <w:pStyle w:val="Odstavecseseznamem"/>
        <w:numPr>
          <w:ilvl w:val="0"/>
          <w:numId w:val="10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E27125">
        <w:rPr>
          <w:color w:val="4472C4" w:themeColor="accent5"/>
          <w:sz w:val="24"/>
          <w:lang w:val="en-GB"/>
        </w:rPr>
        <w:t>Fault Isolation</w:t>
      </w:r>
    </w:p>
    <w:p w14:paraId="5A2E3A7B" w14:textId="6656A84E" w:rsidR="00E27125" w:rsidRPr="00E27125" w:rsidRDefault="00E27125" w:rsidP="00E27125">
      <w:pPr>
        <w:pStyle w:val="Odstavecseseznamem"/>
        <w:numPr>
          <w:ilvl w:val="0"/>
          <w:numId w:val="10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E27125">
        <w:rPr>
          <w:color w:val="4472C4" w:themeColor="accent5"/>
          <w:sz w:val="24"/>
          <w:lang w:val="en-GB"/>
        </w:rPr>
        <w:t>Performance</w:t>
      </w:r>
    </w:p>
    <w:p w14:paraId="3D17CD6E" w14:textId="62C57279" w:rsidR="00E27125" w:rsidRDefault="00E27125" w:rsidP="00E27125">
      <w:pPr>
        <w:pStyle w:val="Odstavecseseznamem"/>
        <w:numPr>
          <w:ilvl w:val="0"/>
          <w:numId w:val="10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E27125">
        <w:rPr>
          <w:color w:val="4472C4" w:themeColor="accent5"/>
          <w:sz w:val="24"/>
          <w:lang w:val="en-GB"/>
        </w:rPr>
        <w:t>Security</w:t>
      </w:r>
    </w:p>
    <w:p w14:paraId="4036B919" w14:textId="52E95454" w:rsidR="00AE741D" w:rsidRDefault="00AE741D" w:rsidP="00AE741D">
      <w:pPr>
        <w:pStyle w:val="Odstavecseseznamem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 xml:space="preserve">Can you give examples of where some are </w:t>
      </w:r>
      <w:r w:rsidR="00FD4493">
        <w:rPr>
          <w:sz w:val="24"/>
          <w:lang w:val="en-GB"/>
        </w:rPr>
        <w:t>used?</w:t>
      </w:r>
    </w:p>
    <w:p w14:paraId="0322EC7A" w14:textId="5EF208A3" w:rsidR="00AE741D" w:rsidRPr="00AE741D" w:rsidRDefault="00AE741D" w:rsidP="00AE741D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>
        <w:rPr>
          <w:color w:val="4472C4" w:themeColor="accent5"/>
          <w:sz w:val="24"/>
          <w:lang w:val="en-GB"/>
        </w:rPr>
        <w:t>Servers, Printers</w:t>
      </w:r>
    </w:p>
    <w:p w14:paraId="0AC4CC92" w14:textId="77777777" w:rsidR="00AE741D" w:rsidRPr="00AE741D" w:rsidRDefault="00AE741D" w:rsidP="00AE741D">
      <w:p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</w:p>
    <w:p w14:paraId="115A32EA" w14:textId="7C90A4D8" w:rsidR="00571071" w:rsidRPr="009911C5" w:rsidRDefault="00571071" w:rsidP="00AB2D06">
      <w:pPr>
        <w:tabs>
          <w:tab w:val="left" w:pos="1795"/>
        </w:tabs>
        <w:spacing w:after="0" w:line="276" w:lineRule="auto"/>
        <w:rPr>
          <w:sz w:val="16"/>
          <w:szCs w:val="16"/>
          <w:lang w:val="en-GB"/>
        </w:rPr>
      </w:pPr>
    </w:p>
    <w:p w14:paraId="4C5FE5C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6BB5DFBB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73D94576" w:rsidR="009911C5" w:rsidRDefault="00E27125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4ABB6C" wp14:editId="37069EB6">
                                  <wp:extent cx="2058670" cy="1753235"/>
                                  <wp:effectExtent l="0" t="0" r="0" b="0"/>
                                  <wp:docPr id="447309643" name="Picture 16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7309643" name="Picture 16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1753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" fillcolor="white [3201]" strokeweight=".5pt">
                <v:textbox>
                  <w:txbxContent>
                    <w:p w14:paraId="3CFE104D" w14:textId="73D94576" w:rsidR="009911C5" w:rsidRDefault="00E27125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4ABB6C" wp14:editId="37069EB6">
                            <wp:extent cx="2058670" cy="1753235"/>
                            <wp:effectExtent l="0" t="0" r="0" b="0"/>
                            <wp:docPr id="447309643" name="Picture 16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7309643" name="Picture 16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670" cy="1753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26588D1C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0743D1B0" w:rsidR="009911C5" w:rsidRDefault="00E27125" w:rsidP="00823A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00ECD" wp14:editId="06E6D754">
                                  <wp:extent cx="2058670" cy="1166400"/>
                                  <wp:effectExtent l="0" t="0" r="0" b="0"/>
                                  <wp:docPr id="1638281333" name="Picture 15" descr="A diagram of a network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8281333" name="Picture 15" descr="A diagram of a network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823" cy="11687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" fillcolor="white [3201]" strokeweight=".5pt">
                <v:textbox>
                  <w:txbxContent>
                    <w:p w14:paraId="77A58874" w14:textId="0743D1B0" w:rsidR="009911C5" w:rsidRDefault="00E27125" w:rsidP="00823A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00ECD" wp14:editId="06E6D754">
                            <wp:extent cx="2058670" cy="1166400"/>
                            <wp:effectExtent l="0" t="0" r="0" b="0"/>
                            <wp:docPr id="1638281333" name="Picture 15" descr="A diagram of a network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8281333" name="Picture 15" descr="A diagram of a network diagram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2823" cy="11687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9911C5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022"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11C5"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9911C5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Sect="009911C5">
      <w:headerReference w:type="default" r:id="rId17"/>
      <w:footerReference w:type="default" r:id="rId18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1496" w14:textId="77777777" w:rsidR="004B37E8" w:rsidRDefault="004B37E8" w:rsidP="00F13ED5">
      <w:pPr>
        <w:spacing w:after="0" w:line="240" w:lineRule="auto"/>
      </w:pPr>
      <w:r>
        <w:separator/>
      </w:r>
    </w:p>
  </w:endnote>
  <w:endnote w:type="continuationSeparator" w:id="0">
    <w:p w14:paraId="3615E191" w14:textId="77777777" w:rsidR="004B37E8" w:rsidRDefault="004B37E8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5DFB" w14:textId="77777777" w:rsidR="000B1F90" w:rsidRPr="00F13ED5" w:rsidRDefault="000B1F90" w:rsidP="000E5537">
    <w:pPr>
      <w:pStyle w:val="Zpat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A671" w14:textId="77777777" w:rsidR="00571071" w:rsidRDefault="00571071" w:rsidP="00571071">
    <w:pPr>
      <w:pStyle w:val="Zpat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Zpat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5198" w14:textId="77777777" w:rsidR="000B1F90" w:rsidRPr="00F13ED5" w:rsidRDefault="00F13ED5" w:rsidP="009911C5">
    <w:pPr>
      <w:pStyle w:val="Zpat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C23E" w14:textId="77777777" w:rsidR="004B37E8" w:rsidRDefault="004B37E8" w:rsidP="00F13ED5">
      <w:pPr>
        <w:spacing w:after="0" w:line="240" w:lineRule="auto"/>
      </w:pPr>
      <w:r>
        <w:separator/>
      </w:r>
    </w:p>
  </w:footnote>
  <w:footnote w:type="continuationSeparator" w:id="0">
    <w:p w14:paraId="0C3E9DB5" w14:textId="77777777" w:rsidR="004B37E8" w:rsidRDefault="004B37E8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FB0C" w14:textId="204E8726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5CD5AB1C" w:rsidR="009C69C6" w:rsidRPr="00713E40" w:rsidRDefault="00051F72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" fillcolor="white [3201]" strokeweight=".5pt">
              <v:textbox>
                <w:txbxContent>
                  <w:p w14:paraId="2F01E4AC" w14:textId="5CD5AB1C" w:rsidR="009C69C6" w:rsidRPr="00713E40" w:rsidRDefault="00051F72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11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9C69C6">
      <w:rPr>
        <w:b/>
        <w:sz w:val="28"/>
      </w:rPr>
      <w:t>Student´s</w:t>
    </w:r>
    <w:proofErr w:type="spellEnd"/>
    <w:r w:rsidR="009C69C6">
      <w:rPr>
        <w:b/>
        <w:sz w:val="28"/>
      </w:rPr>
      <w:t xml:space="preserve"> </w:t>
    </w:r>
    <w:proofErr w:type="spellStart"/>
    <w:r w:rsidR="009C69C6">
      <w:rPr>
        <w:b/>
        <w:sz w:val="28"/>
      </w:rPr>
      <w:t>task</w:t>
    </w:r>
    <w:proofErr w:type="spellEnd"/>
    <w:r w:rsidR="009C69C6">
      <w:rPr>
        <w:b/>
        <w:sz w:val="28"/>
      </w:rPr>
      <w:t xml:space="preserve"> </w:t>
    </w:r>
    <w:proofErr w:type="spellStart"/>
    <w:r w:rsidR="009C69C6">
      <w:rPr>
        <w:b/>
        <w:sz w:val="28"/>
      </w:rPr>
      <w:t>sheet</w:t>
    </w:r>
    <w:proofErr w:type="spellEnd"/>
    <w:r>
      <w:rPr>
        <w:b/>
        <w:sz w:val="28"/>
      </w:rPr>
      <w:tab/>
      <w:t>TOPIC:</w:t>
    </w:r>
    <w:r w:rsidR="007F3467">
      <w:rPr>
        <w:b/>
        <w:sz w:val="28"/>
      </w:rPr>
      <w:t xml:space="preserve"> </w:t>
    </w:r>
    <w:r w:rsidR="00F55D20">
      <w:rPr>
        <w:b/>
        <w:sz w:val="28"/>
      </w:rPr>
      <w:t xml:space="preserve">Network </w:t>
    </w:r>
    <w:proofErr w:type="spellStart"/>
    <w:r w:rsidR="00051F72">
      <w:rPr>
        <w:b/>
        <w:sz w:val="28"/>
      </w:rPr>
      <w:t>Topolog</w:t>
    </w:r>
    <w:r w:rsidR="003743B0">
      <w:rPr>
        <w:b/>
        <w:sz w:val="28"/>
      </w:rPr>
      <w:t>ies</w:t>
    </w:r>
    <w:proofErr w:type="spellEnd"/>
    <w:r>
      <w:rPr>
        <w:b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A344" w14:textId="3E1710A6" w:rsidR="00F13ED5" w:rsidRDefault="009911C5" w:rsidP="00F55D20">
    <w:pPr>
      <w:tabs>
        <w:tab w:val="left" w:pos="4536"/>
        <w:tab w:val="left" w:pos="610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48F06409" w:rsidR="009911C5" w:rsidRPr="00713E40" w:rsidRDefault="00F55D20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">
              <v:textbox>
                <w:txbxContent>
                  <w:p w14:paraId="18FFDBE3" w14:textId="48F06409" w:rsidR="009911C5" w:rsidRPr="00713E40" w:rsidRDefault="00F55D20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>INTERLOCUTOR´S TASK SHEET</w:t>
    </w:r>
    <w:r>
      <w:rPr>
        <w:b/>
        <w:sz w:val="28"/>
      </w:rPr>
      <w:tab/>
      <w:t>TOPIC</w:t>
    </w:r>
    <w:r w:rsidR="00713E40">
      <w:rPr>
        <w:b/>
        <w:sz w:val="28"/>
      </w:rPr>
      <w:t>:</w:t>
    </w:r>
    <w:r w:rsidR="007F3467">
      <w:rPr>
        <w:b/>
        <w:sz w:val="28"/>
      </w:rPr>
      <w:t xml:space="preserve"> </w:t>
    </w:r>
    <w:r w:rsidR="00F55D20">
      <w:rPr>
        <w:b/>
        <w:sz w:val="28"/>
      </w:rPr>
      <w:t xml:space="preserve">Network </w:t>
    </w:r>
    <w:proofErr w:type="spellStart"/>
    <w:r w:rsidR="00F55D20">
      <w:rPr>
        <w:b/>
        <w:sz w:val="28"/>
      </w:rPr>
      <w:t>Topolog</w:t>
    </w:r>
    <w:r w:rsidR="003743B0">
      <w:rPr>
        <w:b/>
        <w:sz w:val="28"/>
      </w:rPr>
      <w:t>ies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186"/>
    <w:multiLevelType w:val="hybridMultilevel"/>
    <w:tmpl w:val="BA3AF17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C34D5"/>
    <w:multiLevelType w:val="hybridMultilevel"/>
    <w:tmpl w:val="2E1EB49C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D19CD"/>
    <w:multiLevelType w:val="hybridMultilevel"/>
    <w:tmpl w:val="FFB44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B4849"/>
    <w:multiLevelType w:val="hybridMultilevel"/>
    <w:tmpl w:val="A57270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D0948"/>
    <w:multiLevelType w:val="hybridMultilevel"/>
    <w:tmpl w:val="6116F9C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B62D9"/>
    <w:multiLevelType w:val="hybridMultilevel"/>
    <w:tmpl w:val="0830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2441B"/>
    <w:rsid w:val="00051F72"/>
    <w:rsid w:val="000600CC"/>
    <w:rsid w:val="00076CDA"/>
    <w:rsid w:val="00090436"/>
    <w:rsid w:val="000B1F90"/>
    <w:rsid w:val="000E1289"/>
    <w:rsid w:val="000E5537"/>
    <w:rsid w:val="00106607"/>
    <w:rsid w:val="00117B62"/>
    <w:rsid w:val="0014723D"/>
    <w:rsid w:val="001E04AE"/>
    <w:rsid w:val="001F06B6"/>
    <w:rsid w:val="002061B9"/>
    <w:rsid w:val="002066FB"/>
    <w:rsid w:val="0023552A"/>
    <w:rsid w:val="002448C1"/>
    <w:rsid w:val="002A0248"/>
    <w:rsid w:val="002B2174"/>
    <w:rsid w:val="002F720D"/>
    <w:rsid w:val="003517FE"/>
    <w:rsid w:val="00362B6B"/>
    <w:rsid w:val="003709A2"/>
    <w:rsid w:val="003743B0"/>
    <w:rsid w:val="003855BA"/>
    <w:rsid w:val="003A25F4"/>
    <w:rsid w:val="003B578E"/>
    <w:rsid w:val="003E6FF2"/>
    <w:rsid w:val="003F2E0A"/>
    <w:rsid w:val="0042073A"/>
    <w:rsid w:val="00422F1B"/>
    <w:rsid w:val="00473771"/>
    <w:rsid w:val="004B37E8"/>
    <w:rsid w:val="004B3874"/>
    <w:rsid w:val="004F4694"/>
    <w:rsid w:val="004F5BDB"/>
    <w:rsid w:val="00571071"/>
    <w:rsid w:val="00590984"/>
    <w:rsid w:val="005A026F"/>
    <w:rsid w:val="005E0DF5"/>
    <w:rsid w:val="005E474D"/>
    <w:rsid w:val="006016DF"/>
    <w:rsid w:val="00631983"/>
    <w:rsid w:val="00633718"/>
    <w:rsid w:val="00642919"/>
    <w:rsid w:val="00657F95"/>
    <w:rsid w:val="00673AFE"/>
    <w:rsid w:val="00713E40"/>
    <w:rsid w:val="007213C3"/>
    <w:rsid w:val="00751EA1"/>
    <w:rsid w:val="00786990"/>
    <w:rsid w:val="007C3A0B"/>
    <w:rsid w:val="007F3467"/>
    <w:rsid w:val="008058A5"/>
    <w:rsid w:val="00811875"/>
    <w:rsid w:val="00813C3B"/>
    <w:rsid w:val="00821DD7"/>
    <w:rsid w:val="00823AB7"/>
    <w:rsid w:val="00830E79"/>
    <w:rsid w:val="00844880"/>
    <w:rsid w:val="00874844"/>
    <w:rsid w:val="008A32FD"/>
    <w:rsid w:val="008B14B6"/>
    <w:rsid w:val="008C161A"/>
    <w:rsid w:val="008F0D55"/>
    <w:rsid w:val="00922B7D"/>
    <w:rsid w:val="009241AE"/>
    <w:rsid w:val="00954F37"/>
    <w:rsid w:val="009868F8"/>
    <w:rsid w:val="009911C5"/>
    <w:rsid w:val="009B2B6F"/>
    <w:rsid w:val="009C69C6"/>
    <w:rsid w:val="00A24FBE"/>
    <w:rsid w:val="00A4164D"/>
    <w:rsid w:val="00A718A1"/>
    <w:rsid w:val="00A747D4"/>
    <w:rsid w:val="00A83DF3"/>
    <w:rsid w:val="00A91594"/>
    <w:rsid w:val="00AB2D06"/>
    <w:rsid w:val="00AC7742"/>
    <w:rsid w:val="00AE741D"/>
    <w:rsid w:val="00B91015"/>
    <w:rsid w:val="00BC2F25"/>
    <w:rsid w:val="00BD7103"/>
    <w:rsid w:val="00C06461"/>
    <w:rsid w:val="00C60671"/>
    <w:rsid w:val="00C668FD"/>
    <w:rsid w:val="00C846AA"/>
    <w:rsid w:val="00CA07C2"/>
    <w:rsid w:val="00CB2D61"/>
    <w:rsid w:val="00CB3AB6"/>
    <w:rsid w:val="00CF58FC"/>
    <w:rsid w:val="00D11C65"/>
    <w:rsid w:val="00D17770"/>
    <w:rsid w:val="00DA7E4B"/>
    <w:rsid w:val="00E03E2C"/>
    <w:rsid w:val="00E2607B"/>
    <w:rsid w:val="00E27125"/>
    <w:rsid w:val="00E711F9"/>
    <w:rsid w:val="00EC76D2"/>
    <w:rsid w:val="00EE61F3"/>
    <w:rsid w:val="00EF1C6D"/>
    <w:rsid w:val="00F110A6"/>
    <w:rsid w:val="00F13ED5"/>
    <w:rsid w:val="00F22C71"/>
    <w:rsid w:val="00F254DD"/>
    <w:rsid w:val="00F3660E"/>
    <w:rsid w:val="00F55D20"/>
    <w:rsid w:val="00F604E1"/>
    <w:rsid w:val="00F74354"/>
    <w:rsid w:val="00FA33DD"/>
    <w:rsid w:val="00FA34F2"/>
    <w:rsid w:val="00FD2E6C"/>
    <w:rsid w:val="00FD4493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3E2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A026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3ED5"/>
  </w:style>
  <w:style w:type="paragraph" w:styleId="Zpat">
    <w:name w:val="footer"/>
    <w:basedOn w:val="Normln"/>
    <w:link w:val="Zpat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3ED5"/>
  </w:style>
  <w:style w:type="paragraph" w:styleId="Textbubliny">
    <w:name w:val="Balloon Text"/>
    <w:basedOn w:val="Normln"/>
    <w:link w:val="Textbubliny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578B0-9FC7-4C5C-B65E-E15C2F7D7D63}">
  <ds:schemaRefs>
    <ds:schemaRef ds:uri="http://schemas.microsoft.com/office/2006/metadata/properties"/>
    <ds:schemaRef ds:uri="http://schemas.microsoft.com/office/infopath/2007/PartnerControls"/>
    <ds:schemaRef ds:uri="6861a9eb-c4de-4e71-b61e-f4c5f28658b4"/>
    <ds:schemaRef ds:uri="503ccde7-5da6-4685-ad66-c284c6d62e18"/>
  </ds:schemaRefs>
</ds:datastoreItem>
</file>

<file path=customXml/itemProps2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63FF85-404C-4B10-AF54-B8E3B0B83C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54DFAF-07D0-4186-A131-9E8623EED68D}"/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85</TotalTime>
  <Pages>2</Pages>
  <Words>286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Krásenská Hana</cp:lastModifiedBy>
  <cp:revision>9</cp:revision>
  <cp:lastPrinted>2025-01-29T11:00:00Z</cp:lastPrinted>
  <dcterms:created xsi:type="dcterms:W3CDTF">2025-01-29T09:34:00Z</dcterms:created>
  <dcterms:modified xsi:type="dcterms:W3CDTF">2025-02-17T13:42:00Z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