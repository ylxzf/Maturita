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TableGrid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2254BE8F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7521266"/>
      <w:bookmarkStart w:id="1" w:name="_Hlk187313092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590984">
        <w:rPr>
          <w:sz w:val="24"/>
          <w:lang w:val="en-GB"/>
        </w:rPr>
        <w:t xml:space="preserve"> </w:t>
      </w:r>
      <w:r>
        <w:rPr>
          <w:sz w:val="24"/>
          <w:lang w:val="en-GB"/>
        </w:rPr>
        <w:t>. The following ideas will help you.</w:t>
      </w:r>
    </w:p>
    <w:p w14:paraId="3F63E899" w14:textId="45795BA8" w:rsidR="00E03E2C" w:rsidRPr="00E03E2C" w:rsidRDefault="00E03E2C" w:rsidP="00D11C65">
      <w:pPr>
        <w:pStyle w:val="ListParagraph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0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1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xfgIAAIw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22483309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6073432E" w:rsidR="00A4164D" w:rsidRDefault="00A4164D" w:rsidP="00FD2E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A1CF7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" fillcolor="white [3201]" strokeweight=".5pt">
                <v:textbox>
                  <w:txbxContent>
                    <w:p w14:paraId="5C110C7F" w14:textId="6073432E" w:rsidR="00A4164D" w:rsidRDefault="00A4164D" w:rsidP="00FD2E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0E772BF3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40E526DC" w:rsidR="00844880" w:rsidRDefault="00844880" w:rsidP="00FA3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" fillcolor="white [3201]" strokeweight=".5pt">
                <v:textbox>
                  <w:txbxContent>
                    <w:p w14:paraId="05AD6303" w14:textId="40E526DC" w:rsidR="00844880" w:rsidRDefault="00844880" w:rsidP="00FA33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D1571F5" w14:textId="49D89C51" w:rsidR="00E03E2C" w:rsidRDefault="00E03E2C" w:rsidP="00E03E2C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 . The following ideas will help you.</w:t>
      </w:r>
    </w:p>
    <w:p w14:paraId="2FD7C9D1" w14:textId="77777777" w:rsidR="00AB2D06" w:rsidRPr="00AB2D06" w:rsidRDefault="00AB2D06" w:rsidP="00AB2D06">
      <w:pPr>
        <w:pStyle w:val="ListParagraph"/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5BD6201C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7986C4B8" w:rsidR="009911C5" w:rsidRDefault="009911C5" w:rsidP="00FD2E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" fillcolor="white [3201]" strokeweight=".5pt">
                <v:textbox>
                  <w:txbxContent>
                    <w:p w14:paraId="3CFE104D" w14:textId="7986C4B8" w:rsidR="009911C5" w:rsidRDefault="009911C5" w:rsidP="00FD2E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46587986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205BB6F6" w:rsidR="009911C5" w:rsidRDefault="009911C5" w:rsidP="00823A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" fillcolor="white [3201]" strokeweight=".5pt">
                <v:textbox>
                  <w:txbxContent>
                    <w:p w14:paraId="77A58874" w14:textId="205BB6F6" w:rsidR="009911C5" w:rsidRDefault="009911C5" w:rsidP="00823A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50022" id="_x0000_t202" coordsize="21600,21600" o:spt="202" path="m,l,21600r21600,l21600,xe">
                <v:stroke joinstyle="miter"/>
                <v:path gradientshapeok="t" o:connecttype="rect"/>
              </v:shapetype>
              <v:shape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2gg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2"/>
      <w:footerReference w:type="default" r:id="rId13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76F8" w14:textId="77777777" w:rsidR="00813C3B" w:rsidRDefault="00813C3B" w:rsidP="00F13ED5">
      <w:pPr>
        <w:spacing w:after="0" w:line="240" w:lineRule="auto"/>
      </w:pPr>
      <w:r>
        <w:separator/>
      </w:r>
    </w:p>
  </w:endnote>
  <w:endnote w:type="continuationSeparator" w:id="0">
    <w:p w14:paraId="21FD722D" w14:textId="77777777" w:rsidR="00813C3B" w:rsidRDefault="00813C3B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5DFB" w14:textId="77777777" w:rsidR="000B1F90" w:rsidRPr="00F13ED5" w:rsidRDefault="000B1F90" w:rsidP="000E5537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A671" w14:textId="77777777" w:rsidR="00571071" w:rsidRDefault="00571071" w:rsidP="00571071">
    <w:pPr>
      <w:pStyle w:val="Footer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5198" w14:textId="77777777" w:rsidR="000B1F90" w:rsidRPr="00F13ED5" w:rsidRDefault="00F13ED5" w:rsidP="009911C5">
    <w:pPr>
      <w:pStyle w:val="Footer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D76F1" w14:textId="77777777" w:rsidR="00813C3B" w:rsidRDefault="00813C3B" w:rsidP="00F13ED5">
      <w:pPr>
        <w:spacing w:after="0" w:line="240" w:lineRule="auto"/>
      </w:pPr>
      <w:r>
        <w:separator/>
      </w:r>
    </w:p>
  </w:footnote>
  <w:footnote w:type="continuationSeparator" w:id="0">
    <w:p w14:paraId="1B515681" w14:textId="77777777" w:rsidR="00813C3B" w:rsidRDefault="00813C3B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FB0C" w14:textId="3DB78BC2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77B7928E" w:rsidR="009C69C6" w:rsidRPr="00713E40" w:rsidRDefault="00D11C65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" fillcolor="white [3201]" strokeweight=".5pt">
              <v:textbox>
                <w:txbxContent>
                  <w:p w14:paraId="2F01E4AC" w14:textId="77B7928E" w:rsidR="009C69C6" w:rsidRPr="00713E40" w:rsidRDefault="00D11C65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C69C6">
      <w:rPr>
        <w:b/>
        <w:sz w:val="28"/>
      </w:rPr>
      <w:t>Student´s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task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sheet</w:t>
    </w:r>
    <w:proofErr w:type="spellEnd"/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A344" w14:textId="37364992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792CDE0D" w:rsidR="009911C5" w:rsidRPr="00713E40" w:rsidRDefault="00D11C65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">
              <v:textbox>
                <w:txbxContent>
                  <w:p w14:paraId="18FFDBE3" w14:textId="792CDE0D" w:rsidR="009911C5" w:rsidRPr="00713E40" w:rsidRDefault="00D11C65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1952">
    <w:abstractNumId w:val="1"/>
  </w:num>
  <w:num w:numId="2" w16cid:durableId="384061892">
    <w:abstractNumId w:val="2"/>
  </w:num>
  <w:num w:numId="3" w16cid:durableId="393091268">
    <w:abstractNumId w:val="3"/>
  </w:num>
  <w:num w:numId="4" w16cid:durableId="186012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B1F90"/>
    <w:rsid w:val="000E1289"/>
    <w:rsid w:val="000E5537"/>
    <w:rsid w:val="00106607"/>
    <w:rsid w:val="00117B62"/>
    <w:rsid w:val="0014723D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713E40"/>
    <w:rsid w:val="007213C3"/>
    <w:rsid w:val="00786990"/>
    <w:rsid w:val="007C3A0B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54F37"/>
    <w:rsid w:val="009911C5"/>
    <w:rsid w:val="009B2B6F"/>
    <w:rsid w:val="009C69C6"/>
    <w:rsid w:val="00A4164D"/>
    <w:rsid w:val="00A718A1"/>
    <w:rsid w:val="00A747D4"/>
    <w:rsid w:val="00A83DF3"/>
    <w:rsid w:val="00A91594"/>
    <w:rsid w:val="00AB2D06"/>
    <w:rsid w:val="00AC7742"/>
    <w:rsid w:val="00B91015"/>
    <w:rsid w:val="00BC2F25"/>
    <w:rsid w:val="00BD7103"/>
    <w:rsid w:val="00C06461"/>
    <w:rsid w:val="00C60671"/>
    <w:rsid w:val="00C668FD"/>
    <w:rsid w:val="00C846AA"/>
    <w:rsid w:val="00CA07C2"/>
    <w:rsid w:val="00CB2D61"/>
    <w:rsid w:val="00CB3AB6"/>
    <w:rsid w:val="00CF58FC"/>
    <w:rsid w:val="00D11C65"/>
    <w:rsid w:val="00D17770"/>
    <w:rsid w:val="00DA7E4B"/>
    <w:rsid w:val="00E03E2C"/>
    <w:rsid w:val="00E2607B"/>
    <w:rsid w:val="00E711F9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D5"/>
  </w:style>
  <w:style w:type="paragraph" w:styleId="Footer">
    <w:name w:val="footer"/>
    <w:basedOn w:val="Normal"/>
    <w:link w:val="Foot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D5"/>
  </w:style>
  <w:style w:type="paragraph" w:styleId="BalloonText">
    <w:name w:val="Balloon Text"/>
    <w:basedOn w:val="Normal"/>
    <w:link w:val="BalloonText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E5637-F124-462F-8DF2-730203BE97B9}"/>
</file>

<file path=customXml/itemProps3.xml><?xml version="1.0" encoding="utf-8"?>
<ds:datastoreItem xmlns:ds="http://schemas.openxmlformats.org/officeDocument/2006/customXml" ds:itemID="{16AFA024-5029-4458-ACE3-94E721F0EFF6}"/>
</file>

<file path=customXml/itemProps4.xml><?xml version="1.0" encoding="utf-8"?>
<ds:datastoreItem xmlns:ds="http://schemas.openxmlformats.org/officeDocument/2006/customXml" ds:itemID="{3F261C35-8D39-4ED5-99D0-3F39541BFBBA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44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Faráriková Kerry</cp:lastModifiedBy>
  <cp:revision>7</cp:revision>
  <cp:lastPrinted>2020-11-25T10:14:00Z</cp:lastPrinted>
  <dcterms:created xsi:type="dcterms:W3CDTF">2025-01-26T11:31:00Z</dcterms:created>
  <dcterms:modified xsi:type="dcterms:W3CDTF">2025-01-26T12:14:00Z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